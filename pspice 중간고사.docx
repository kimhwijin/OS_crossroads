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bCs/>
          <w:i/>
          <w:iCs/>
          <w:color w:val="7A7A7A" w:themeColor="accent1"/>
          <w:kern w:val="28"/>
        </w:rPr>
        <w:id w:val="-240795504"/>
        <w:docPartObj>
          <w:docPartGallery w:val="Cover Pages"/>
          <w:docPartUnique/>
        </w:docPartObj>
      </w:sdtPr>
      <w:sdtEndPr>
        <w:rPr>
          <w:b/>
          <w:kern w:val="0"/>
          <w:sz w:val="56"/>
        </w:rPr>
      </w:sdtEndPr>
      <w:sdtContent>
        <w:p w14:paraId="622D139B" w14:textId="77777777" w:rsidR="006D3942" w:rsidRDefault="006D3942">
          <w:pPr>
            <w:rPr>
              <w:kern w:val="28"/>
            </w:rPr>
          </w:pPr>
        </w:p>
        <w:p w14:paraId="6930D7D8" w14:textId="2349518E" w:rsidR="00C26569" w:rsidRPr="004152DB" w:rsidRDefault="00E96E89" w:rsidP="004152DB">
          <w:pPr>
            <w:pStyle w:val="4"/>
            <w:rPr>
              <w:rFonts w:hint="eastAsia"/>
              <w:i w:val="0"/>
              <w:iCs w:val="0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82E3EC" wp14:editId="0A6ECB0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B51F7D" w14:textId="663B4023" w:rsidR="004F57B3" w:rsidRDefault="004F57B3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2E3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66432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" filled="f" stroked="f">
                    <v:textbox>
                      <w:txbxContent>
                        <w:p w14:paraId="09B51F7D" w14:textId="663B4023" w:rsidR="004F57B3" w:rsidRDefault="004F57B3">
                          <w:pPr>
                            <w:pStyle w:val="a5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7705E01" wp14:editId="0CD3339E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2540" t="0" r="0" b="0"/>
                    <wp:wrapNone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2AFEEE" w14:textId="77777777" w:rsidR="004F57B3" w:rsidRDefault="004F57B3">
                                <w:pPr>
                                  <w:pStyle w:val="af3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7705E01" id="Text Box 2" o:spid="_x0000_s1027" type="#_x0000_t202" style="position:absolute;margin-left:0;margin-top:0;width:511.4pt;height:532.1pt;z-index:25166336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" stroked="f" strokeweight=".5pt">
                    <v:fill r:id="rId11" o:title="" recolor="t" rotate="t" type="frame"/>
                    <v:textbox inset="0,0,0,0">
                      <w:txbxContent>
                        <w:p w14:paraId="1B2AFEEE" w14:textId="77777777" w:rsidR="004F57B3" w:rsidRDefault="004F57B3">
                          <w:pPr>
                            <w:pStyle w:val="af3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D6FF36A" wp14:editId="6AD9FA2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53C5CF" w14:textId="3A1DB257" w:rsidR="004F57B3" w:rsidRPr="00442269" w:rsidRDefault="00A91877">
                                <w:pPr>
                                  <w:pStyle w:val="a4"/>
                                  <w:rPr>
                                    <w:rFonts w:eastAsia="굴림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eastAsia="굴림"/>
                                      <w:sz w:val="56"/>
                                    </w:rPr>
                                    <w:alias w:val="부제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52DB">
                                      <w:rPr>
                                        <w:rFonts w:eastAsia="굴림"/>
                                        <w:sz w:val="56"/>
                                        <w:lang w:eastAsia="ko-KR"/>
                                      </w:rPr>
                                      <w:t>Pspice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FF36A" id="Text Box 26" o:spid="_x0000_s1028" type="#_x0000_t202" style="position:absolute;margin-left:0;margin-top:0;width:457.85pt;height:69.8pt;z-index:251651072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" filled="f" stroked="f">
                    <v:textbox>
                      <w:txbxContent>
                        <w:p w14:paraId="3D53C5CF" w14:textId="3A1DB257" w:rsidR="004F57B3" w:rsidRPr="00442269" w:rsidRDefault="00A91877">
                          <w:pPr>
                            <w:pStyle w:val="a4"/>
                            <w:rPr>
                              <w:rFonts w:eastAsia="굴림"/>
                              <w:sz w:val="56"/>
                            </w:rPr>
                          </w:pPr>
                          <w:sdt>
                            <w:sdtPr>
                              <w:rPr>
                                <w:rFonts w:eastAsia="굴림"/>
                                <w:sz w:val="56"/>
                              </w:rPr>
                              <w:alias w:val="부제"/>
                              <w:tag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52DB">
                                <w:rPr>
                                  <w:rFonts w:eastAsia="굴림"/>
                                  <w:sz w:val="56"/>
                                  <w:lang w:eastAsia="ko-KR"/>
                                </w:rPr>
                                <w:t>Pspice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5DAEE9" wp14:editId="700C0246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BB3BEFD" id="Rectangle 9" o:spid="_x0000_s1026" style="position:absolute;left:0;text-align:left;margin-left:0;margin-top:0;width:9.75pt;height:238.55pt;z-index:251660288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7C02B46" wp14:editId="4248C903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00186AAC" id="Rectangle 8" o:spid="_x0000_s1026" style="position:absolute;left:0;text-align:left;margin-left:0;margin-top:0;width:9.75pt;height:532.1pt;z-index:251657216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D5454D9" wp14:editId="2748041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10B4C08" id="Rectangle 4" o:spid="_x0000_s1026" style="position:absolute;left:0;text-align:left;margin-left:0;margin-top:0;width:520pt;height:768.85pt;z-index:25165414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0D1B88E" wp14:editId="58A1DD07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4DA17E" w14:textId="7BEAD0A7" w:rsidR="004F57B3" w:rsidRPr="002034E5" w:rsidRDefault="004F57B3" w:rsidP="002034E5">
                                <w:pPr>
                                  <w:jc w:val="right"/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중앙대학교</w:t>
                                </w:r>
                              </w:p>
                              <w:p w14:paraId="76E785F5" w14:textId="53EAFF36" w:rsidR="004F57B3" w:rsidRPr="002034E5" w:rsidRDefault="004F57B3" w:rsidP="002034E5">
                                <w:pPr>
                                  <w:jc w:val="right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t xml:space="preserve">20173483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김휘진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D1B88E" id="Text Box 24" o:spid="_x0000_s1029" type="#_x0000_t202" style="position:absolute;margin-left:0;margin-top:0;width:457.85pt;height:63.35pt;z-index:2516480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" filled="f" stroked="f">
                    <v:textbox>
                      <w:txbxContent>
                        <w:p w14:paraId="794DA17E" w14:textId="7BEAD0A7" w:rsidR="004F57B3" w:rsidRPr="002034E5" w:rsidRDefault="004F57B3" w:rsidP="002034E5">
                          <w:pPr>
                            <w:jc w:val="right"/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</w:pPr>
                          <w:r>
                            <w:tab/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중앙대학교</w:t>
                          </w:r>
                        </w:p>
                        <w:p w14:paraId="76E785F5" w14:textId="53EAFF36" w:rsidR="004F57B3" w:rsidRPr="002034E5" w:rsidRDefault="004F57B3" w:rsidP="002034E5">
                          <w:pPr>
                            <w:jc w:val="right"/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</w:pPr>
                          <w:r>
                            <w:t xml:space="preserve">20173483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김휘진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>
            <w:rPr>
              <w:sz w:val="56"/>
            </w:rPr>
            <w:br w:type="page"/>
          </w:r>
        </w:p>
      </w:sdtContent>
    </w:sdt>
    <w:p w14:paraId="70421642" w14:textId="278F07F0" w:rsidR="008C6705" w:rsidRPr="008103CB" w:rsidRDefault="004152DB" w:rsidP="008C6705">
      <w:pPr>
        <w:pStyle w:val="5"/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</w:pPr>
      <w:r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  <w:lastRenderedPageBreak/>
        <w:t>6.</w:t>
      </w:r>
    </w:p>
    <w:p w14:paraId="1479B0D8" w14:textId="08EE3A16" w:rsidR="004152DB" w:rsidRDefault="004152DB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noProof/>
        </w:rPr>
        <w:drawing>
          <wp:inline distT="0" distB="0" distL="0" distR="0" wp14:anchorId="72266CEC" wp14:editId="1E99AF7E">
            <wp:extent cx="6189345" cy="3195955"/>
            <wp:effectExtent l="0" t="0" r="190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225" w14:textId="471A0F98" w:rsidR="004152DB" w:rsidRDefault="004152DB" w:rsidP="002034E5">
      <w:pP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V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 = 60V</w:t>
      </w:r>
    </w:p>
    <w:p w14:paraId="72B8674C" w14:textId="324ECF76" w:rsidR="004152DB" w:rsidRDefault="004152DB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noProof/>
        </w:rPr>
        <w:drawing>
          <wp:inline distT="0" distB="0" distL="0" distR="0" wp14:anchorId="4B4C9A9B" wp14:editId="56A07BEE">
            <wp:extent cx="6189345" cy="35306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E2FD" w14:textId="4166040C" w:rsidR="004152DB" w:rsidRDefault="004152DB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R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 = VT / IT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= 1 / (350.0 * 10^-6)</w:t>
      </w:r>
    </w:p>
    <w:p w14:paraId="0EFF285E" w14:textId="3C4B4784" w:rsidR="004152DB" w:rsidRDefault="004152DB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R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 = 2.857k</w:t>
      </w:r>
    </w:p>
    <w:p w14:paraId="6D12C115" w14:textId="0386454F" w:rsidR="00A15676" w:rsidRDefault="00A15676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4717AE7A" w14:textId="1A10D82F" w:rsidR="004152DB" w:rsidRPr="004152DB" w:rsidRDefault="004152DB" w:rsidP="004152DB">
      <w:pPr>
        <w:pStyle w:val="5"/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</w:pPr>
      <w:r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  <w:lastRenderedPageBreak/>
        <w:t>7.</w:t>
      </w:r>
    </w:p>
    <w:p w14:paraId="7197A9D6" w14:textId="77777777" w:rsidR="004152DB" w:rsidRDefault="004152DB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75411AA" w14:textId="4B4FB87A" w:rsidR="004152DB" w:rsidRDefault="005B7567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noProof/>
        </w:rPr>
        <w:drawing>
          <wp:inline distT="0" distB="0" distL="0" distR="0" wp14:anchorId="47A92B71" wp14:editId="24402171">
            <wp:extent cx="6189345" cy="3142615"/>
            <wp:effectExtent l="0" t="0" r="190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DE66" w14:textId="0E40CDDA" w:rsidR="005B7567" w:rsidRDefault="005B7567" w:rsidP="002034E5">
      <w:pP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V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 = 20V</w:t>
      </w:r>
    </w:p>
    <w:p w14:paraId="5C4DF9FD" w14:textId="6725E4C8" w:rsidR="00A15676" w:rsidRDefault="004152DB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noProof/>
        </w:rPr>
        <w:drawing>
          <wp:inline distT="0" distB="0" distL="0" distR="0" wp14:anchorId="6B0FD1ED" wp14:editId="68240839">
            <wp:extent cx="6189345" cy="284162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6E7" w14:textId="085C8B6A" w:rsidR="005B7567" w:rsidRDefault="005B7567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R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 = IT / VT = 1 / 3.800 = 263.1m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= Rn</w:t>
      </w:r>
    </w:p>
    <w:p w14:paraId="2A1EC04B" w14:textId="46B3BB06" w:rsidR="00C26569" w:rsidRPr="0088403C" w:rsidRDefault="005B7567" w:rsidP="005B7567">
      <w:pP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I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n = Vth / Rth = 76.0A</w:t>
      </w:r>
    </w:p>
    <w:sectPr w:rsidR="00C26569" w:rsidRPr="0088403C" w:rsidSect="00442269">
      <w:footerReference w:type="default" r:id="rId16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EB400" w14:textId="77777777" w:rsidR="00A91877" w:rsidRDefault="00A91877">
      <w:pPr>
        <w:spacing w:after="0" w:line="240" w:lineRule="auto"/>
      </w:pPr>
      <w:r>
        <w:separator/>
      </w:r>
    </w:p>
  </w:endnote>
  <w:endnote w:type="continuationSeparator" w:id="0">
    <w:p w14:paraId="5F0D793E" w14:textId="77777777" w:rsidR="00A91877" w:rsidRDefault="00A9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92060" w14:textId="77777777" w:rsidR="004F57B3" w:rsidRDefault="004F57B3">
    <w:pPr>
      <w:pStyle w:val="af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A7EAA0" wp14:editId="74E0E9E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0FA5C" w14:textId="77777777" w:rsidR="004F57B3" w:rsidRDefault="004F57B3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0A7EAA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" filled="f" stroked="f">
              <v:textbox style="mso-fit-shape-to-text:t" inset=",0,,0">
                <w:txbxContent>
                  <w:p w14:paraId="72B0FA5C" w14:textId="77777777" w:rsidR="004F57B3" w:rsidRDefault="004F57B3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379D413" wp14:editId="23C9CDAC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F89A" w14:textId="77777777" w:rsidR="004F57B3" w:rsidRDefault="004F57B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79D413"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" filled="f" stroked="f">
              <v:textbox style="layout-flow:vertical">
                <w:txbxContent>
                  <w:p w14:paraId="296CF89A" w14:textId="77777777" w:rsidR="004F57B3" w:rsidRDefault="004F57B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E40133" wp14:editId="390EC07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C50FB41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FA8541" wp14:editId="76D6B0E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1E03950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7BA5" wp14:editId="4EEA330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8AC1CE7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620A5" w14:textId="77777777" w:rsidR="00A91877" w:rsidRDefault="00A91877">
      <w:pPr>
        <w:spacing w:after="0" w:line="240" w:lineRule="auto"/>
      </w:pPr>
      <w:r>
        <w:separator/>
      </w:r>
    </w:p>
  </w:footnote>
  <w:footnote w:type="continuationSeparator" w:id="0">
    <w:p w14:paraId="07C303A0" w14:textId="77777777" w:rsidR="00A91877" w:rsidRDefault="00A91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01B26"/>
    <w:multiLevelType w:val="hybridMultilevel"/>
    <w:tmpl w:val="B470CD3E"/>
    <w:lvl w:ilvl="0" w:tplc="D556E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1B0F4BC7"/>
    <w:multiLevelType w:val="hybridMultilevel"/>
    <w:tmpl w:val="51F23F52"/>
    <w:lvl w:ilvl="0" w:tplc="2F625376">
      <w:start w:val="2017"/>
      <w:numFmt w:val="bullet"/>
      <w:lvlText w:val="-"/>
      <w:lvlJc w:val="left"/>
      <w:pPr>
        <w:ind w:left="1120" w:hanging="360"/>
      </w:pPr>
      <w:rPr>
        <w:rFonts w:ascii="Arial" w:eastAsia="돋움" w:hAnsi="Arial" w:cs="Arial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E081E68"/>
    <w:multiLevelType w:val="hybridMultilevel"/>
    <w:tmpl w:val="924616A4"/>
    <w:lvl w:ilvl="0" w:tplc="71C6243C">
      <w:start w:val="2017"/>
      <w:numFmt w:val="bullet"/>
      <w:lvlText w:val=""/>
      <w:lvlJc w:val="left"/>
      <w:pPr>
        <w:ind w:left="635" w:hanging="360"/>
      </w:pPr>
      <w:rPr>
        <w:rFonts w:ascii="Wingdings" w:eastAsia="돋움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5" w:hanging="400"/>
      </w:pPr>
      <w:rPr>
        <w:rFonts w:ascii="Wingdings" w:hAnsi="Wingdings" w:hint="default"/>
      </w:rPr>
    </w:lvl>
  </w:abstractNum>
  <w:abstractNum w:abstractNumId="3" w15:restartNumberingAfterBreak="0">
    <w:nsid w:val="342D5972"/>
    <w:multiLevelType w:val="hybridMultilevel"/>
    <w:tmpl w:val="48124F2C"/>
    <w:lvl w:ilvl="0" w:tplc="F84ABB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FB41C5"/>
    <w:multiLevelType w:val="hybridMultilevel"/>
    <w:tmpl w:val="481CD2C6"/>
    <w:lvl w:ilvl="0" w:tplc="53E84DF6">
      <w:start w:val="2017"/>
      <w:numFmt w:val="bullet"/>
      <w:lvlText w:val="-"/>
      <w:lvlJc w:val="left"/>
      <w:pPr>
        <w:ind w:left="760" w:hanging="360"/>
      </w:pPr>
      <w:rPr>
        <w:rFonts w:ascii="Arial" w:eastAsia="돋움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B76997"/>
    <w:multiLevelType w:val="hybridMultilevel"/>
    <w:tmpl w:val="156E8322"/>
    <w:lvl w:ilvl="0" w:tplc="69BA8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C64C9"/>
    <w:multiLevelType w:val="hybridMultilevel"/>
    <w:tmpl w:val="E6CA776A"/>
    <w:lvl w:ilvl="0" w:tplc="FD66FB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874258F"/>
    <w:multiLevelType w:val="hybridMultilevel"/>
    <w:tmpl w:val="A96404DA"/>
    <w:lvl w:ilvl="0" w:tplc="2C482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7D0747"/>
    <w:multiLevelType w:val="hybridMultilevel"/>
    <w:tmpl w:val="56161E5A"/>
    <w:lvl w:ilvl="0" w:tplc="AABA3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142C6A"/>
    <w:multiLevelType w:val="hybridMultilevel"/>
    <w:tmpl w:val="1EF61BE4"/>
    <w:lvl w:ilvl="0" w:tplc="556ED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E11645"/>
    <w:multiLevelType w:val="hybridMultilevel"/>
    <w:tmpl w:val="9914F940"/>
    <w:lvl w:ilvl="0" w:tplc="DFC40538">
      <w:start w:val="2017"/>
      <w:numFmt w:val="bullet"/>
      <w:lvlText w:val=""/>
      <w:lvlJc w:val="left"/>
      <w:pPr>
        <w:ind w:left="760" w:hanging="360"/>
      </w:pPr>
      <w:rPr>
        <w:rFonts w:ascii="Wingdings" w:eastAsia="돋움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34E5"/>
    <w:rsid w:val="00053719"/>
    <w:rsid w:val="000D15F7"/>
    <w:rsid w:val="000D478D"/>
    <w:rsid w:val="00101069"/>
    <w:rsid w:val="00181293"/>
    <w:rsid w:val="001A63C7"/>
    <w:rsid w:val="002034E5"/>
    <w:rsid w:val="00280117"/>
    <w:rsid w:val="00310EDD"/>
    <w:rsid w:val="003E0853"/>
    <w:rsid w:val="004152DB"/>
    <w:rsid w:val="00442269"/>
    <w:rsid w:val="00467D92"/>
    <w:rsid w:val="004F57B3"/>
    <w:rsid w:val="005129D3"/>
    <w:rsid w:val="005235DD"/>
    <w:rsid w:val="0054620A"/>
    <w:rsid w:val="00596D4C"/>
    <w:rsid w:val="005B7567"/>
    <w:rsid w:val="005D01F7"/>
    <w:rsid w:val="00614551"/>
    <w:rsid w:val="00623C67"/>
    <w:rsid w:val="006240D5"/>
    <w:rsid w:val="00671FC6"/>
    <w:rsid w:val="00680168"/>
    <w:rsid w:val="00693BF1"/>
    <w:rsid w:val="0069437B"/>
    <w:rsid w:val="006B308E"/>
    <w:rsid w:val="006D3942"/>
    <w:rsid w:val="006F41D3"/>
    <w:rsid w:val="007113DC"/>
    <w:rsid w:val="00731371"/>
    <w:rsid w:val="007319AD"/>
    <w:rsid w:val="007A112A"/>
    <w:rsid w:val="007D7B8F"/>
    <w:rsid w:val="007F6BAE"/>
    <w:rsid w:val="008103CB"/>
    <w:rsid w:val="008109ED"/>
    <w:rsid w:val="0086297E"/>
    <w:rsid w:val="0088403C"/>
    <w:rsid w:val="008B6B21"/>
    <w:rsid w:val="008C051B"/>
    <w:rsid w:val="008C6705"/>
    <w:rsid w:val="008C76B4"/>
    <w:rsid w:val="008D7D48"/>
    <w:rsid w:val="008E32B0"/>
    <w:rsid w:val="008F299A"/>
    <w:rsid w:val="0093450E"/>
    <w:rsid w:val="009E54B5"/>
    <w:rsid w:val="00A07F42"/>
    <w:rsid w:val="00A15676"/>
    <w:rsid w:val="00A23C20"/>
    <w:rsid w:val="00A26E23"/>
    <w:rsid w:val="00A533B4"/>
    <w:rsid w:val="00A729A3"/>
    <w:rsid w:val="00A91877"/>
    <w:rsid w:val="00AA7FF7"/>
    <w:rsid w:val="00AB523E"/>
    <w:rsid w:val="00AC7D0A"/>
    <w:rsid w:val="00B04154"/>
    <w:rsid w:val="00B15629"/>
    <w:rsid w:val="00B23EE2"/>
    <w:rsid w:val="00B50767"/>
    <w:rsid w:val="00B640D5"/>
    <w:rsid w:val="00B809C8"/>
    <w:rsid w:val="00C26569"/>
    <w:rsid w:val="00C737BB"/>
    <w:rsid w:val="00CA0EAE"/>
    <w:rsid w:val="00CC49D1"/>
    <w:rsid w:val="00D3793D"/>
    <w:rsid w:val="00D531A4"/>
    <w:rsid w:val="00D86CA2"/>
    <w:rsid w:val="00E96E89"/>
    <w:rsid w:val="00ED7F2C"/>
    <w:rsid w:val="00F25812"/>
    <w:rsid w:val="00F525B9"/>
    <w:rsid w:val="00F7068E"/>
    <w:rsid w:val="00F8030E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CF989"/>
  <w15:docId w15:val="{AF3BE5C2-D4E4-4C7B-A68E-F1CBEEBD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xsd\AppData\Roaming\Microsoft\Templates\&#48372;&#44256;&#49436;(&#54596;&#49688;%20&#46356;&#51088;&#51064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 xsi:nil="true"/>
    <AssetExpire xmlns="49c1fb53-399a-4d91-bfc2-0a118990ebe4">2038-12-31T08:00:00+00:00</AssetExpire>
    <IntlLangReviewDate xmlns="49c1fb53-399a-4d91-bfc2-0a118990ebe4">2010-03-08T21:43:00+00:00</IntlLangReviewDate>
    <TPFriendlyName xmlns="49c1fb53-399a-4d91-bfc2-0a118990ebe4" xsi:nil="true"/>
    <IntlLangReview xmlns="49c1fb53-399a-4d91-bfc2-0a118990ebe4" xsi:nil="true"/>
    <PolicheckWords xmlns="49c1fb53-399a-4d91-bfc2-0a118990ebe4" xsi:nil="true"/>
    <SubmitterId xmlns="49c1fb53-399a-4d91-bfc2-0a118990ebe4" xsi:nil="true"/>
    <AcquiredFrom xmlns="49c1fb53-399a-4d91-bfc2-0a118990ebe4">Community</AcquiredFrom>
    <EditorialStatus xmlns="49c1fb53-399a-4d91-bfc2-0a118990ebe4" xsi:nil="true"/>
    <Markets xmlns="49c1fb53-399a-4d91-bfc2-0a118990ebe4"/>
    <OriginAsset xmlns="49c1fb53-399a-4d91-bfc2-0a118990ebe4" xsi:nil="true"/>
    <AssetStart xmlns="49c1fb53-399a-4d91-bfc2-0a118990ebe4">2010-03-08T21:27:47+00:00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329225</Value>
      <Value>434371</Value>
    </PublishStatusLookup>
    <APAuthor xmlns="49c1fb53-399a-4d91-bfc2-0a118990ebe4">
      <UserInfo>
        <DisplayName/>
        <AccountId>92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 xsi:nil="true"/>
    <MachineTranslated xmlns="49c1fb53-399a-4d91-bfc2-0a118990ebe4">false</MachineTranslated>
    <OutputCachingOn xmlns="49c1fb53-399a-4d91-bfc2-0a118990ebe4">true</OutputCachingOn>
    <TemplateStatus xmlns="49c1fb53-399a-4d91-bfc2-0a118990ebe4" xsi:nil="true"/>
    <IsSearchable xmlns="49c1fb53-399a-4d91-bfc2-0a118990ebe4">true</IsSearchable>
    <ContentItem xmlns="49c1fb53-399a-4d91-bfc2-0a118990ebe4" xsi:nil="true"/>
    <HandoffToMSDN xmlns="49c1fb53-399a-4d91-bfc2-0a118990ebe4">2010-03-08T21:43:00+00:00</HandoffToMSDN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>2010-03-08T21:43:00+00:00</LastModifiedDateTime>
    <LastPublishResultLookup xmlns="49c1fb53-399a-4d91-bfc2-0a118990ebe4" xsi:nil="true"/>
    <LegacyData xmlns="49c1fb53-399a-4d91-bfc2-0a118990ebe4" xsi:nil="true"/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>2010-03-08T21:43:00+00:00</PlannedPubDate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TPLaunchHelpLinkType xmlns="49c1fb53-399a-4d91-bfc2-0a118990ebe4">Template</TPLaunchHelpLinkType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Provider xmlns="49c1fb53-399a-4d91-bfc2-0a118990ebe4" xsi:nil="true"/>
    <UACurrentWords xmlns="49c1fb53-399a-4d91-bfc2-0a118990ebe4" xsi:nil="true"/>
    <AssetId xmlns="49c1fb53-399a-4d91-bfc2-0a118990ebe4">TP101840837</AssetId>
    <TPClientViewer xmlns="49c1fb53-399a-4d91-bfc2-0a118990ebe4" xsi:nil="true"/>
    <DSATActionTaken xmlns="49c1fb53-399a-4d91-bfc2-0a118990ebe4">Best Bets</DSATActionTaken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</PublishTargets>
    <ApprovalLog xmlns="49c1fb53-399a-4d91-bfc2-0a118990ebe4" xsi:nil="true"/>
    <BugNumber xmlns="49c1fb53-399a-4d91-bfc2-0a118990ebe4" xsi:nil="true"/>
    <CrawlForDependencies xmlns="49c1fb53-399a-4d91-bfc2-0a118990ebe4">false</CrawlForDependencies>
    <LastHandOff xmlns="49c1fb53-399a-4d91-bfc2-0a118990ebe4" xsi:nil="true"/>
    <Milestone xmlns="49c1fb53-399a-4d91-bfc2-0a118990ebe4" xsi:nil="true"/>
    <UANotes xmlns="49c1fb53-399a-4d91-bfc2-0a118990ebe4" xsi:nil="true"/>
    <BlockPublish xmlns="49c1fb53-399a-4d91-bfc2-0a118990ebe4" xsi:nil="true"/>
    <LocRecommendedHandoff xmlns="49c1fb53-399a-4d91-bfc2-0a118990ebe4" xsi:nil="true"/>
    <LocalizationTagsTaxHTField0 xmlns="49c1fb53-399a-4d91-bfc2-0a118990ebe4">
      <Terms xmlns="http://schemas.microsoft.com/office/infopath/2007/PartnerControls"/>
    </LocalizationTagsTaxHTField0>
    <ScenarioTagsTaxHTField0 xmlns="49c1fb53-399a-4d91-bfc2-0a118990ebe4">
      <Terms xmlns="http://schemas.microsoft.com/office/infopath/2007/PartnerControls"/>
    </ScenarioTagsTaxHTField0>
    <LocLastLocAttemptVersionLookup xmlns="49c1fb53-399a-4d91-bfc2-0a118990ebe4">92645</LocLastLocAttemptVersionLookup>
    <LocNewPublishedVersionLookup xmlns="49c1fb53-399a-4d91-bfc2-0a118990ebe4" xsi:nil="true"/>
    <RecommendationsModifier xmlns="49c1fb53-399a-4d91-bfc2-0a118990ebe4" xsi:nil="true"/>
    <LocOverallLocStatusLookup xmlns="49c1fb53-399a-4d91-bfc2-0a118990ebe4" xsi:nil="true"/>
    <LocManualTestRequired xmlns="49c1fb53-399a-4d91-bfc2-0a118990ebe4" xsi:nil="true"/>
    <LocProcessedForHandoffsLookup xmlns="49c1fb53-399a-4d91-bfc2-0a118990ebe4" xsi:nil="true"/>
    <FeatureTagsTaxHTField0 xmlns="49c1fb53-399a-4d91-bfc2-0a118990ebe4">
      <Terms xmlns="http://schemas.microsoft.com/office/infopath/2007/PartnerControls"/>
    </FeatureTagsTaxHTField0>
    <LocOverallPreviewStatusLookup xmlns="49c1fb53-399a-4d91-bfc2-0a118990ebe4" xsi:nil="true"/>
    <InternalTagsTaxHTField0 xmlns="49c1fb53-399a-4d91-bfc2-0a118990ebe4">
      <Terms xmlns="http://schemas.microsoft.com/office/infopath/2007/PartnerControls"/>
    </InternalTagsTaxHTField0>
    <LocComments xmlns="49c1fb53-399a-4d91-bfc2-0a118990ebe4" xsi:nil="true"/>
    <LocProcessedForMarketsLookup xmlns="49c1fb53-399a-4d91-bfc2-0a118990ebe4" xsi:nil="true"/>
    <LocOverallHandbackStatusLookup xmlns="49c1fb53-399a-4d91-bfc2-0a118990ebe4" xsi:nil="true"/>
    <CampaignTagsTaxHTField0 xmlns="49c1fb53-399a-4d91-bfc2-0a118990ebe4">
      <Terms xmlns="http://schemas.microsoft.com/office/infopath/2007/PartnerControls"/>
    </CampaignTagsTaxHTField0>
    <LocOverallPublishStatusLookup xmlns="49c1fb53-399a-4d91-bfc2-0a118990ebe4" xsi:nil="true"/>
    <TaxCatchAll xmlns="49c1fb53-399a-4d91-bfc2-0a118990ebe4"/>
    <LocLastLocAttemptVersionTypeLookup xmlns="49c1fb53-399a-4d91-bfc2-0a118990ebe4" xsi:nil="true"/>
    <LocPublishedDependentAssetsLookup xmlns="49c1fb53-399a-4d91-bfc2-0a118990ebe4" xsi:nil="true"/>
    <LocPublishedLinkedAssetsLookup xmlns="49c1fb53-399a-4d91-bfc2-0a118990ebe4" xsi:nil="true"/>
    <OriginalRelease xmlns="49c1fb53-399a-4d91-bfc2-0a118990ebe4">14</OriginalRelease>
    <LocMarketGroupTiers2 xmlns="49c1fb53-399a-4d91-bfc2-0a118990ebe4" xsi:nil="true"/>
  </documentManagement>
</p:properties>
</file>

<file path=customXml/itemProps1.xml><?xml version="1.0" encoding="utf-8"?>
<ds:datastoreItem xmlns:ds="http://schemas.openxmlformats.org/officeDocument/2006/customXml" ds:itemID="{ACAB89D4-CC3A-44B8-8BAE-C59BBBF26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00667-B88C-4762-8B30-62C98F25BEAC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23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Project#1</vt:lpstr>
      <vt:lpstr/>
      <vt:lpstr>    제목 2</vt:lpstr>
      <vt:lpstr>        Heading 3</vt:lpstr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Pspice</dc:title>
  <dc:subject/>
  <dc:creator>김휘진</dc:creator>
  <cp:lastModifiedBy>김휘진</cp:lastModifiedBy>
  <cp:revision>3</cp:revision>
  <dcterms:created xsi:type="dcterms:W3CDTF">2021-04-24T12:19:00Z</dcterms:created>
  <dcterms:modified xsi:type="dcterms:W3CDTF">2021-04-24T12:41:00Z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