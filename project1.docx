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bCs/>
          <w:i/>
          <w:iCs/>
          <w:color w:val="7A7A7A" w:themeColor="accent1"/>
          <w:kern w:val="28"/>
        </w:rPr>
        <w:id w:val="-240795504"/>
        <w:docPartObj>
          <w:docPartGallery w:val="Cover Pages"/>
          <w:docPartUnique/>
        </w:docPartObj>
      </w:sdtPr>
      <w:sdtEndPr>
        <w:rPr>
          <w:b/>
          <w:kern w:val="0"/>
          <w:sz w:val="56"/>
        </w:rPr>
      </w:sdtEndPr>
      <w:sdtContent>
        <w:p w14:paraId="622D139B" w14:textId="77777777" w:rsidR="006D3942" w:rsidRDefault="006D3942">
          <w:pPr>
            <w:rPr>
              <w:kern w:val="28"/>
            </w:rPr>
          </w:pPr>
        </w:p>
        <w:p w14:paraId="64875B19" w14:textId="485B639D" w:rsidR="002034E5" w:rsidRPr="002034E5" w:rsidRDefault="00E96E89" w:rsidP="002034E5">
          <w:pPr>
            <w:pStyle w:val="4"/>
            <w:rPr>
              <w:rStyle w:val="a6"/>
              <w:b w:val="0"/>
              <w:bCs/>
              <w:i w:val="0"/>
              <w:iCs w:val="0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82E3EC" wp14:editId="0A6ECB0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51F7D" w14:textId="1FD657FE" w:rsidR="004F57B3" w:rsidRDefault="00A26E23">
                                <w:pPr>
                                  <w:pStyle w:val="a5"/>
                                </w:pPr>
                                <w:sdt>
                                  <w:sdtPr>
                                    <w:alias w:val="부제"/>
                                    <w:tag w:val="Subtitle"/>
                                    <w:id w:val="1122268177"/>
                                    <w:placeholder>
                                      <w:docPart w:val="041C5DFB92CD4756AEF9A6228E9D4E0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7B3">
                                      <w:t>a thread systems and synchronization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E3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66432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" filled="f" stroked="f">
                    <v:textbox>
                      <w:txbxContent>
                        <w:p w14:paraId="09B51F7D" w14:textId="1FD657FE" w:rsidR="004F57B3" w:rsidRDefault="00A26E23">
                          <w:pPr>
                            <w:pStyle w:val="a5"/>
                          </w:pPr>
                          <w:sdt>
                            <w:sdtPr>
                              <w:alias w:val="부제"/>
                              <w:tag w:val="Subtitle"/>
                              <w:id w:val="1122268177"/>
                              <w:placeholder>
                                <w:docPart w:val="041C5DFB92CD4756AEF9A6228E9D4E0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57B3">
                                <w:t>a thread systems and synchronization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705E01" wp14:editId="0CD3339E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2AFEEE" w14:textId="77777777" w:rsidR="004F57B3" w:rsidRDefault="004F57B3">
                                <w:pPr>
                                  <w:pStyle w:val="af3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7705E01" id="Text Box 2" o:spid="_x0000_s1027" type="#_x0000_t202" style="position:absolute;margin-left:0;margin-top:0;width:511.4pt;height:532.1pt;z-index:25166336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" stroked="f" strokeweight=".5pt">
                    <v:fill r:id="rId11" o:title="" recolor="t" rotate="t" type="frame"/>
                    <v:textbox inset="0,0,0,0">
                      <w:txbxContent>
                        <w:p w14:paraId="1B2AFEEE" w14:textId="77777777" w:rsidR="004F57B3" w:rsidRDefault="004F57B3">
                          <w:pPr>
                            <w:pStyle w:val="af3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D6FF36A" wp14:editId="6AD9FA2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53C5CF" w14:textId="62FAD3AD" w:rsidR="004F57B3" w:rsidRPr="00442269" w:rsidRDefault="00A26E23">
                                <w:pPr>
                                  <w:pStyle w:val="a4"/>
                                  <w:rPr>
                                    <w:rFonts w:eastAsia="굴림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eastAsia="굴림"/>
                                      <w:sz w:val="56"/>
                                    </w:rPr>
                                    <w:alias w:val="부제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7B3">
                                      <w:rPr>
                                        <w:rFonts w:eastAsia="굴림" w:hint="eastAsia"/>
                                        <w:sz w:val="56"/>
                                        <w:lang w:eastAsia="ko-KR"/>
                                      </w:rPr>
                                      <w:t>P</w:t>
                                    </w:r>
                                    <w:r w:rsidR="004F57B3">
                                      <w:rPr>
                                        <w:rFonts w:eastAsia="굴림"/>
                                        <w:sz w:val="56"/>
                                        <w:lang w:eastAsia="ko-KR"/>
                                      </w:rPr>
                                      <w:t>roject#1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FF36A" id="Text Box 26" o:spid="_x0000_s1028" type="#_x0000_t202" style="position:absolute;margin-left:0;margin-top:0;width:457.85pt;height:69.8pt;z-index:251651072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" filled="f" stroked="f">
                    <v:textbox>
                      <w:txbxContent>
                        <w:p w14:paraId="3D53C5CF" w14:textId="62FAD3AD" w:rsidR="004F57B3" w:rsidRPr="00442269" w:rsidRDefault="00A26E23">
                          <w:pPr>
                            <w:pStyle w:val="a4"/>
                            <w:rPr>
                              <w:rFonts w:eastAsia="굴림"/>
                              <w:sz w:val="56"/>
                            </w:rPr>
                          </w:pPr>
                          <w:sdt>
                            <w:sdtPr>
                              <w:rPr>
                                <w:rFonts w:eastAsia="굴림"/>
                                <w:sz w:val="56"/>
                              </w:rPr>
                              <w:alias w:val="부제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57B3">
                                <w:rPr>
                                  <w:rFonts w:eastAsia="굴림" w:hint="eastAsia"/>
                                  <w:sz w:val="56"/>
                                  <w:lang w:eastAsia="ko-KR"/>
                                </w:rPr>
                                <w:t>P</w:t>
                              </w:r>
                              <w:r w:rsidR="004F57B3">
                                <w:rPr>
                                  <w:rFonts w:eastAsia="굴림"/>
                                  <w:sz w:val="56"/>
                                  <w:lang w:eastAsia="ko-KR"/>
                                </w:rPr>
                                <w:t>roject#1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5DAEE9" wp14:editId="700C0246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FEEDC36" id="Rectangle 9" o:spid="_x0000_s1026" style="position:absolute;left:0;text-align:left;margin-left:0;margin-top:0;width:9.75pt;height:238.55pt;z-index:251660288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7C02B46" wp14:editId="4248C903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770E339" id="Rectangle 8" o:spid="_x0000_s1026" style="position:absolute;left:0;text-align:left;margin-left:0;margin-top:0;width:9.75pt;height:532.1pt;z-index:251657216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D5454D9" wp14:editId="2748041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4166857" id="Rectangle 4" o:spid="_x0000_s1026" style="position:absolute;left:0;text-align:left;margin-left:0;margin-top:0;width:520pt;height:768.85pt;z-index:2516541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0D1B88E" wp14:editId="58A1DD0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DA17E" w14:textId="030A61BC" w:rsidR="004F57B3" w:rsidRPr="002034E5" w:rsidRDefault="004F57B3" w:rsidP="002034E5">
                                <w:pPr>
                                  <w:jc w:val="right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중앙대학교 소프트웨어학과</w:t>
                                </w:r>
                              </w:p>
                              <w:p w14:paraId="76E785F5" w14:textId="53EAFF36" w:rsidR="004F57B3" w:rsidRPr="002034E5" w:rsidRDefault="004F57B3" w:rsidP="002034E5">
                                <w:pPr>
                                  <w:jc w:val="right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t xml:space="preserve">20173483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김휘진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1B88E" id="Text Box 24" o:spid="_x0000_s1029" type="#_x0000_t202" style="position:absolute;margin-left:0;margin-top:0;width:457.85pt;height:63.35pt;z-index:2516480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" filled="f" stroked="f">
                    <v:textbox>
                      <w:txbxContent>
                        <w:p w14:paraId="794DA17E" w14:textId="030A61BC" w:rsidR="004F57B3" w:rsidRPr="002034E5" w:rsidRDefault="004F57B3" w:rsidP="002034E5">
                          <w:pPr>
                            <w:jc w:val="right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tab/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중앙대학교 소프트웨어학과</w:t>
                          </w:r>
                        </w:p>
                        <w:p w14:paraId="76E785F5" w14:textId="53EAFF36" w:rsidR="004F57B3" w:rsidRPr="002034E5" w:rsidRDefault="004F57B3" w:rsidP="002034E5">
                          <w:pPr>
                            <w:jc w:val="right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t xml:space="preserve">20173483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김휘진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</w:rPr>
            <w:br w:type="page"/>
          </w:r>
          <w:r w:rsidR="002034E5" w:rsidRPr="00C26569">
            <w:rPr>
              <w:rFonts w:ascii="맑은 고딕" w:eastAsia="맑은 고딕" w:hAnsi="맑은 고딕" w:cs="맑은 고딕" w:hint="eastAsia"/>
              <w:b/>
              <w:bCs w:val="0"/>
              <w:i w:val="0"/>
              <w:iCs w:val="0"/>
              <w:color w:val="9C1E22" w:themeColor="text2" w:themeShade="BF"/>
              <w:sz w:val="56"/>
              <w:lang w:eastAsia="ko-KR"/>
            </w:rPr>
            <w:lastRenderedPageBreak/>
            <w:t>목차</w:t>
          </w:r>
        </w:p>
      </w:sdtContent>
    </w:sdt>
    <w:p w14:paraId="042FC53F" w14:textId="01E44DE3" w:rsidR="00C26569" w:rsidRPr="00C737BB" w:rsidRDefault="00C26569" w:rsidP="00C26569">
      <w:pPr>
        <w:pStyle w:val="a9"/>
        <w:numPr>
          <w:ilvl w:val="0"/>
          <w:numId w:val="3"/>
        </w:numPr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lang w:eastAsia="ko-KR"/>
        </w:rPr>
        <w:t>서론</w:t>
      </w:r>
    </w:p>
    <w:p w14:paraId="2E8CBF1A" w14:textId="17220BED" w:rsidR="00C26569" w:rsidRPr="00C737BB" w:rsidRDefault="00C26569" w:rsidP="00C26569">
      <w:pPr>
        <w:pStyle w:val="a9"/>
        <w:numPr>
          <w:ilvl w:val="0"/>
          <w:numId w:val="10"/>
        </w:numPr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문제 해석</w:t>
      </w:r>
      <w:r w:rsidR="00B23EE2"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 xml:space="preserve"> 및 해결 방안 모색</w:t>
      </w:r>
    </w:p>
    <w:p w14:paraId="37DC8DD0" w14:textId="163E7BE3" w:rsidR="00C26569" w:rsidRPr="00C737BB" w:rsidRDefault="00C26569" w:rsidP="00B23EE2">
      <w:pPr>
        <w:pStyle w:val="a9"/>
        <w:numPr>
          <w:ilvl w:val="0"/>
          <w:numId w:val="10"/>
        </w:numPr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코드의 대략적인 흐름도</w:t>
      </w:r>
    </w:p>
    <w:p w14:paraId="1F53F830" w14:textId="4616555C" w:rsidR="00C26569" w:rsidRPr="00C737BB" w:rsidRDefault="00C26569" w:rsidP="00C26569">
      <w:pPr>
        <w:pStyle w:val="a9"/>
        <w:numPr>
          <w:ilvl w:val="0"/>
          <w:numId w:val="3"/>
        </w:numPr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lang w:eastAsia="ko-KR"/>
        </w:rPr>
        <w:t>본론</w:t>
      </w:r>
    </w:p>
    <w:p w14:paraId="61D571C0" w14:textId="017B81CF" w:rsidR="00C26569" w:rsidRPr="00C737BB" w:rsidRDefault="00C26569" w:rsidP="00C26569">
      <w:pPr>
        <w:pStyle w:val="a9"/>
        <w:numPr>
          <w:ilvl w:val="0"/>
          <w:numId w:val="10"/>
        </w:numPr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전역변수 설명</w:t>
      </w:r>
    </w:p>
    <w:p w14:paraId="7A2F9A04" w14:textId="48D23A8C" w:rsidR="00C26569" w:rsidRPr="00C737BB" w:rsidRDefault="00C26569" w:rsidP="00C26569">
      <w:pPr>
        <w:pStyle w:val="a9"/>
        <w:numPr>
          <w:ilvl w:val="0"/>
          <w:numId w:val="10"/>
        </w:numPr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C737BB"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  <w:t xml:space="preserve">Step1 </w:t>
      </w: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해결방안 설명</w:t>
      </w:r>
    </w:p>
    <w:p w14:paraId="054DF8DB" w14:textId="5652BB42" w:rsidR="00C26569" w:rsidRPr="00C737BB" w:rsidRDefault="00C26569" w:rsidP="00F7068E">
      <w:pPr>
        <w:pStyle w:val="a9"/>
        <w:numPr>
          <w:ilvl w:val="0"/>
          <w:numId w:val="10"/>
        </w:numPr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C737BB"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  <w:t xml:space="preserve">Step2 </w:t>
      </w:r>
      <w:r w:rsidR="00F7068E"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 xml:space="preserve">채택한 </w:t>
      </w: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해결방안 설명</w:t>
      </w:r>
      <w:r w:rsidR="00F7068E"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 xml:space="preserve"> 및 고안한 해결방안 나열</w:t>
      </w:r>
    </w:p>
    <w:p w14:paraId="0878A9CC" w14:textId="19FE2677" w:rsidR="002034E5" w:rsidRPr="00C737BB" w:rsidRDefault="00C26569" w:rsidP="00C26569">
      <w:pPr>
        <w:pStyle w:val="a9"/>
        <w:numPr>
          <w:ilvl w:val="0"/>
          <w:numId w:val="3"/>
        </w:numPr>
        <w:rPr>
          <w:rStyle w:val="a6"/>
          <w:rFonts w:ascii="맑은 고딕" w:eastAsia="맑은 고딕" w:hAnsi="맑은 고딕"/>
          <w:color w:val="000000" w:themeColor="text1"/>
          <w:sz w:val="40"/>
          <w:szCs w:val="4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lang w:eastAsia="ko-KR"/>
        </w:rPr>
        <w:t>결론</w:t>
      </w:r>
    </w:p>
    <w:p w14:paraId="4AD90B12" w14:textId="79A4DFB8" w:rsidR="00AB523E" w:rsidRPr="00C737BB" w:rsidRDefault="00A07F42" w:rsidP="002034E5">
      <w:pPr>
        <w:pStyle w:val="a9"/>
        <w:numPr>
          <w:ilvl w:val="0"/>
          <w:numId w:val="4"/>
        </w:numPr>
        <w:rPr>
          <w:rFonts w:eastAsia="돋움"/>
          <w:sz w:val="30"/>
          <w:szCs w:val="3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개선방안</w:t>
      </w:r>
    </w:p>
    <w:p w14:paraId="45279539" w14:textId="535FEC6F" w:rsidR="00A07F42" w:rsidRPr="00C737BB" w:rsidRDefault="00A07F42" w:rsidP="002034E5">
      <w:pPr>
        <w:pStyle w:val="a9"/>
        <w:numPr>
          <w:ilvl w:val="0"/>
          <w:numId w:val="4"/>
        </w:numPr>
        <w:rPr>
          <w:rFonts w:eastAsia="돋움"/>
          <w:sz w:val="30"/>
          <w:szCs w:val="30"/>
          <w:lang w:eastAsia="ko-KR"/>
        </w:rPr>
      </w:pP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배운</w:t>
      </w:r>
      <w:r w:rsidR="00F8030E"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 xml:space="preserve"> </w:t>
      </w:r>
      <w:r w:rsidRPr="00C737BB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점 및 어려웠던 점</w:t>
      </w:r>
    </w:p>
    <w:p w14:paraId="1D489ECE" w14:textId="7D99F07E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5AC1979" w14:textId="0659E8A3" w:rsidR="00AB523E" w:rsidRDefault="00AB523E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536B02E7" w14:textId="77777777" w:rsidR="00AB523E" w:rsidRDefault="00AB523E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FEF3376" w14:textId="46963565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0B8B4387" w14:textId="78AA51BB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390E5BE9" w14:textId="76E8BF8D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5A09701E" w14:textId="62807F0E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6972BA7" w14:textId="20729144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63BB13F" w14:textId="1B0BAC09" w:rsidR="00C26569" w:rsidRDefault="00C26569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930D7D8" w14:textId="3F28E1CC" w:rsidR="00C26569" w:rsidRDefault="00C26569" w:rsidP="002034E5">
      <w:pP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</w:p>
    <w:p w14:paraId="70421642" w14:textId="165FA79D" w:rsidR="008C6705" w:rsidRPr="008103CB" w:rsidRDefault="008C6705" w:rsidP="008C6705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lastRenderedPageBreak/>
        <w:t xml:space="preserve">서론 </w:t>
      </w: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t xml:space="preserve">: </w:t>
      </w:r>
      <w:r w:rsidR="00A533B4"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t>문제 해석 및 해결방안 모색</w:t>
      </w:r>
    </w:p>
    <w:p w14:paraId="54A3613E" w14:textId="202128F8" w:rsidR="00B50767" w:rsidRDefault="00B507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Step1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문제의 경우 모든 차량 쓰레드의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tep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종료에 관한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판단이 필요하고,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이를 위해서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쓰레드의 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unblock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관리하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는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m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필요할 것같다.</w:t>
      </w:r>
    </w:p>
    <w:p w14:paraId="332D6E43" w14:textId="4C759DFD" w:rsidR="00B50767" w:rsidRDefault="00B507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또한  각 차량 쓰레드의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lock_acquire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경우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종료에 관한 판단이 불가할 수 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이를 해결해야한다.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코드변경은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crossroa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ds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폴더의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파일으로 제한하였다</w:t>
      </w:r>
      <w:r w:rsidR="00B23EE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.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)</w:t>
      </w:r>
    </w:p>
    <w:p w14:paraId="24A43FBE" w14:textId="716739CC" w:rsidR="00B50767" w:rsidRDefault="00B507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는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진행되는 도중엔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되어야하고,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마지막 차량 쓰레드의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rigger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인해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unblock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되어 다음 스텝을 관장해야 한다.</w:t>
      </w:r>
    </w:p>
    <w:p w14:paraId="1E6B2042" w14:textId="573ACA80" w:rsidR="008C6705" w:rsidRDefault="00B5076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C</w:t>
      </w:r>
      <w:r w:rsidR="008C6705">
        <w:rPr>
          <w:rFonts w:ascii="맑은 고딕" w:eastAsia="맑은 고딕" w:hAnsi="맑은 고딕"/>
          <w:b/>
          <w:bCs/>
          <w:color w:val="000000" w:themeColor="text1"/>
          <w:lang w:eastAsia="ko-KR"/>
        </w:rPr>
        <w:t>rossroad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파일의 변경이 가능했다면 생성된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개수,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m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anager thread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생성을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run_crossroad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함수에서 진행할 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있었지만,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쓰레드실행함수인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vehicle_loop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에서 이를 정확히 구해내는 방법이 필요하다.</w:t>
      </w:r>
    </w:p>
    <w:p w14:paraId="5A676635" w14:textId="0256D18F" w:rsidR="008C6705" w:rsidRDefault="00B23EE2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Step2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문제의 경우 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deadlock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상황 발생 경우를 탐색하여 그에 따른 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>recover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진행하는 것이 좋을 것 같다.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Deadlock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발생을 예상하는 경우도 존재할 듯 하다.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이는 각 차량 쓰레드가 교차로에 진입할 때 예상하는 것보다,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스텝이 종료되었을 때에 각 차량의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이동방향,</w:t>
      </w:r>
      <w:r w:rsidR="00CA0EA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CA0E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교차로 내의 차량 상태로 확인하는 것이 좋아보인다.</w:t>
      </w:r>
    </w:p>
    <w:p w14:paraId="75EF2059" w14:textId="446589BF" w:rsidR="008C6705" w:rsidRDefault="00CA0EAE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위에서 생성한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에서 데드락 상황 판단 및 예상을 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스텝에 따라 교차로에 입장하는 우선순위를 부여하는방법도 좋아보인다.</w:t>
      </w:r>
    </w:p>
    <w:p w14:paraId="7A329387" w14:textId="23AD6CB0" w:rsidR="008C6705" w:rsidRDefault="00CA0EAE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또한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deadlock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ecover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방안으로서 회전교차로에서의 차량의 움직임을 생각해서 반시계방향으로 한칸 움직이는 방법도 생각해보았다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.</w:t>
      </w:r>
    </w:p>
    <w:p w14:paraId="5907A991" w14:textId="1600F626" w:rsidR="008C6705" w:rsidRDefault="008C6705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3DEFBFE9" w14:textId="4CF67D71" w:rsidR="008C6705" w:rsidRDefault="008C6705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27373543" w14:textId="0C0323AF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F7CA9F7" w14:textId="1C916E2E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23CA185" w14:textId="3B0D37BE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0520585B" w14:textId="44EA56DA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D12C115" w14:textId="0386454F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DB054D9" w14:textId="0445A96E" w:rsidR="00A15676" w:rsidRPr="008103CB" w:rsidRDefault="00A533B4" w:rsidP="00A15676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lastRenderedPageBreak/>
        <w:t>코드의 대략적인 흐름도</w:t>
      </w:r>
    </w:p>
    <w:p w14:paraId="0A2804CA" w14:textId="1DAAE2C6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변경한 함수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v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ehicle.c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의v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ehicle_loop , try_move</w:t>
      </w:r>
    </w:p>
    <w:p w14:paraId="4A684874" w14:textId="5FC1A54C" w:rsidR="00A15676" w:rsidRDefault="00A15676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추가한 함수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vehicle.c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release_blocked_threads =&gt;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m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실행함수</w:t>
      </w:r>
    </w:p>
    <w:p w14:paraId="22EF34F8" w14:textId="236F40F0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Vehicle_loop{</w:t>
      </w:r>
    </w:p>
    <w:p w14:paraId="7E1AF5AD" w14:textId="6AF7F34F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{각 변수의 초기값 지정하는 코드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}</w:t>
      </w:r>
    </w:p>
    <w:p w14:paraId="453E1AC1" w14:textId="238BB52C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{첫번째로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thread_cnt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에 접근하는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경우(여러게의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가 동시에 접근 가능하다)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semaphore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초기화해준는 코드}</w:t>
      </w:r>
    </w:p>
    <w:p w14:paraId="7FB94913" w14:textId="23714B12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{여러게의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가 여러 번 초기화할 경우를 대비해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sleep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함수로 모든 쓰레드가 생성되고 초기화를 마칠때까지 기다리는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leep}</w:t>
      </w:r>
    </w:p>
    <w:p w14:paraId="4C59B619" w14:textId="7EC8701F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ema_up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통해 처음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hread_cnt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접근한 차량 쓰레드일 경우 m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생성하는 권한을 가짐}</w:t>
      </w:r>
    </w:p>
    <w:p w14:paraId="6A82516A" w14:textId="4079B0AB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{각 쓰레드 별로 개수와 리스트를 저장하는 코드}</w:t>
      </w:r>
    </w:p>
    <w:p w14:paraId="177B6C23" w14:textId="2FCF2A78" w:rsidR="000D478D" w:rsidRDefault="000D478D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{한 개의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생성하고 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되는 코드}</w:t>
      </w:r>
    </w:p>
    <w:p w14:paraId="399D1124" w14:textId="31A5F3B3" w:rsidR="000D478D" w:rsidRPr="004F57B3" w:rsidRDefault="000D478D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{차량의 움직임을 반복하는 w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hile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문}</w:t>
      </w:r>
    </w:p>
    <w:p w14:paraId="0413D093" w14:textId="5A0F9919" w:rsidR="004F57B3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}</w:t>
      </w:r>
    </w:p>
    <w:p w14:paraId="5AD8CE08" w14:textId="019C2EF2" w:rsidR="00A15676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Try_move </w:t>
      </w:r>
      <w:r w:rsidR="005D01F7">
        <w:rPr>
          <w:rFonts w:ascii="맑은 고딕" w:eastAsia="맑은 고딕" w:hAnsi="맑은 고딕"/>
          <w:b/>
          <w:bCs/>
          <w:color w:val="000000" w:themeColor="text1"/>
          <w:lang w:eastAsia="ko-KR"/>
        </w:rPr>
        <w:t>{</w:t>
      </w:r>
    </w:p>
    <w:p w14:paraId="65206C89" w14:textId="33E32BBA" w:rsidR="005D01F7" w:rsidRDefault="005D01F7" w:rsidP="005D01F7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{</w:t>
      </w:r>
      <w:r w:rsidRPr="005D01F7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차</w:t>
      </w:r>
      <w:r w:rsidRPr="005D01F7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량 쓰레드의 다음 지점이 o</w:t>
      </w:r>
      <w:r w:rsidRPr="005D01F7">
        <w:rPr>
          <w:rFonts w:ascii="맑은 고딕" w:eastAsia="맑은 고딕" w:hAnsi="맑은 고딕"/>
          <w:b/>
          <w:bCs/>
          <w:color w:val="000000" w:themeColor="text1"/>
          <w:lang w:eastAsia="ko-KR"/>
        </w:rPr>
        <w:t>ut</w:t>
      </w:r>
      <w:r w:rsidRPr="005D01F7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s</w:t>
      </w:r>
      <w:r w:rsidRPr="005D01F7">
        <w:rPr>
          <w:rFonts w:ascii="맑은 고딕" w:eastAsia="맑은 고딕" w:hAnsi="맑은 고딕"/>
          <w:b/>
          <w:bCs/>
          <w:color w:val="000000" w:themeColor="text1"/>
          <w:lang w:eastAsia="ko-KR"/>
        </w:rPr>
        <w:t>ide</w:t>
      </w:r>
      <w:r w:rsidRPr="005D01F7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인지 판단하는 </w:t>
      </w:r>
      <w:r w:rsidRPr="005D01F7">
        <w:rPr>
          <w:rFonts w:ascii="맑은 고딕" w:eastAsia="맑은 고딕" w:hAnsi="맑은 고딕"/>
          <w:b/>
          <w:bCs/>
          <w:color w:val="000000" w:themeColor="text1"/>
          <w:lang w:eastAsia="ko-KR"/>
        </w:rPr>
        <w:t>if</w:t>
      </w:r>
      <w:r w:rsidRPr="005D01F7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문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}</w:t>
      </w:r>
    </w:p>
    <w:p w14:paraId="6791A46B" w14:textId="3F7822D2" w:rsidR="005D01F7" w:rsidRPr="005D01F7" w:rsidRDefault="005D01F7" w:rsidP="005D01F7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{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다음 지점의 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획득하려고 시도하는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while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문}</w:t>
      </w:r>
    </w:p>
    <w:p w14:paraId="1F85FB15" w14:textId="3EF7C691" w:rsidR="00A15676" w:rsidRDefault="005D01F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획득하였을 경우 현재 위치를 다음 위치로 바꾸는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if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문}</w:t>
      </w:r>
    </w:p>
    <w:p w14:paraId="4289891C" w14:textId="39CD1950" w:rsidR="005D01F7" w:rsidRDefault="005D01F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{자신의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 종료되어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상태로 진입하는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코드}</w:t>
      </w:r>
    </w:p>
    <w:p w14:paraId="3A501C8F" w14:textId="65534D7B" w:rsidR="00A15676" w:rsidRDefault="005D01F7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{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풀리고 다음위치 획득여부에 따라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1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과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-1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반환</w:t>
      </w:r>
      <w:r w:rsidR="007F6BA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}</w:t>
      </w:r>
    </w:p>
    <w:p w14:paraId="5C4DF9FD" w14:textId="3E7E83D7" w:rsidR="00A15676" w:rsidRDefault="004F57B3" w:rsidP="002034E5">
      <w:p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}</w:t>
      </w:r>
    </w:p>
    <w:p w14:paraId="0B617CDF" w14:textId="029CAC54" w:rsidR="00F25812" w:rsidRPr="008103CB" w:rsidRDefault="008C6705" w:rsidP="00F25812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Style w:val="a6"/>
          <w:rFonts w:ascii="맑은 고딕" w:eastAsia="맑은 고딕" w:hAnsi="맑은 고딕" w:hint="eastAsia"/>
          <w:b/>
          <w:bCs w:val="0"/>
          <w:color w:val="9C1E22" w:themeColor="text2" w:themeShade="BF"/>
          <w:sz w:val="40"/>
          <w:szCs w:val="40"/>
          <w:lang w:eastAsia="ko-KR"/>
        </w:rPr>
        <w:lastRenderedPageBreak/>
        <w:t xml:space="preserve">본론 </w:t>
      </w:r>
      <w:r>
        <w:rPr>
          <w:rStyle w:val="a6"/>
          <w:rFonts w:ascii="맑은 고딕" w:eastAsia="맑은 고딕" w:hAnsi="맑은 고딕"/>
          <w:b/>
          <w:bCs w:val="0"/>
          <w:color w:val="9C1E22" w:themeColor="text2" w:themeShade="BF"/>
          <w:sz w:val="40"/>
          <w:szCs w:val="40"/>
          <w:lang w:eastAsia="ko-KR"/>
        </w:rPr>
        <w:t xml:space="preserve">: </w:t>
      </w:r>
      <w:r w:rsidR="00F25812" w:rsidRPr="008103CB">
        <w:rPr>
          <w:rStyle w:val="a6"/>
          <w:rFonts w:ascii="맑은 고딕" w:eastAsia="맑은 고딕" w:hAnsi="맑은 고딕" w:hint="eastAsia"/>
          <w:b/>
          <w:bCs w:val="0"/>
          <w:color w:val="9C1E22" w:themeColor="text2" w:themeShade="BF"/>
          <w:sz w:val="40"/>
          <w:szCs w:val="40"/>
          <w:lang w:eastAsia="ko-KR"/>
        </w:rPr>
        <w:t>전역변수</w:t>
      </w:r>
    </w:p>
    <w:p w14:paraId="31C21210" w14:textId="64A681A8" w:rsidR="00F25812" w:rsidRDefault="00CC49D1" w:rsidP="00F25812">
      <w:pPr>
        <w:pStyle w:val="a9"/>
        <w:numPr>
          <w:ilvl w:val="0"/>
          <w:numId w:val="5"/>
        </w:numPr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Int </w:t>
      </w:r>
      <w:r w:rsidR="00F25812"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Thread_</w:t>
      </w:r>
      <w:r w:rsidR="00F2581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c</w:t>
      </w:r>
      <w:r w:rsidR="00F25812">
        <w:rPr>
          <w:rFonts w:ascii="맑은 고딕" w:eastAsia="맑은 고딕" w:hAnsi="맑은 고딕"/>
          <w:b/>
          <w:bCs/>
          <w:color w:val="000000" w:themeColor="text1"/>
          <w:lang w:eastAsia="ko-KR"/>
        </w:rPr>
        <w:t>nt</w:t>
      </w:r>
    </w:p>
    <w:p w14:paraId="3DF5B8F5" w14:textId="26AE8B6C" w:rsidR="00F25812" w:rsidRDefault="00F25812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생성된 쓰레드의 개수를 저장하는 변수이다.</w:t>
      </w:r>
    </w:p>
    <w:p w14:paraId="529477DD" w14:textId="11277FFC" w:rsidR="00F25812" w:rsidRDefault="00F25812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만일 차량이동이 종료되면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thread_cnt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도 감소한다.</w:t>
      </w:r>
    </w:p>
    <w:p w14:paraId="7B3A3D2B" w14:textId="54039EC6" w:rsidR="000D15F7" w:rsidRDefault="00F25812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쓰레드가 생성될 때(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vehicle_loop)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 쓰레드에서 </w:t>
      </w:r>
      <w:r w:rsidR="008D7D48">
        <w:rPr>
          <w:rFonts w:ascii="맑은 고딕" w:eastAsia="맑은 고딕" w:hAnsi="맑은 고딕"/>
          <w:b/>
          <w:bCs/>
          <w:color w:val="000000" w:themeColor="text1"/>
          <w:lang w:eastAsia="ko-KR"/>
        </w:rPr>
        <w:t>1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</w:t>
      </w:r>
      <w:r w:rsidR="00053719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더한다.</w:t>
      </w:r>
    </w:p>
    <w:p w14:paraId="6DC1B4E8" w14:textId="352BD823" w:rsidR="00280117" w:rsidRDefault="00280117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맨처음 쓰레드 개수를 저장하고 차량이동이 종료될 때 감소하는 것을 제외하고는 변동이 없다.</w:t>
      </w:r>
    </w:p>
    <w:p w14:paraId="16C0E063" w14:textId="04A2F915" w:rsidR="00F25812" w:rsidRDefault="000D15F7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본래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변수를 인스턴스에서 초기화를 하면 안되지만,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crossroad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파일을 수정할 수 없기 때문에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이런식의 방법을 채택했다.</w:t>
      </w:r>
    </w:p>
    <w:p w14:paraId="63AA08CE" w14:textId="339F8268" w:rsidR="000D15F7" w:rsidRDefault="000D15F7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여러 쓰레드에서 동시에 접근해서 동기화되지 않은 변수를 초기화하는 방법에 대해서는 </w:t>
      </w:r>
      <w:r w:rsidR="008C6705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코드 주석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에 </w:t>
      </w:r>
      <w:r w:rsidR="008C6705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자세한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설명이 있다.</w:t>
      </w:r>
    </w:p>
    <w:p w14:paraId="5DECC15C" w14:textId="77777777" w:rsidR="00280117" w:rsidRPr="008C6705" w:rsidRDefault="00280117" w:rsidP="00F2581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B3F323C" w14:textId="56FA9695" w:rsidR="00280117" w:rsidRPr="00280117" w:rsidRDefault="00CC49D1" w:rsidP="00280117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Semaphore </w:t>
      </w:r>
      <w:r w:rsidR="00A729A3"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Sem_TC</w:t>
      </w:r>
    </w:p>
    <w:p w14:paraId="116F8DA3" w14:textId="67319E34" w:rsidR="00A729A3" w:rsidRDefault="00A729A3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전역변수들을 동기화 시키기 위한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semaphore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이다.</w:t>
      </w:r>
    </w:p>
    <w:p w14:paraId="758F1D9C" w14:textId="20A9764D" w:rsidR="00A729A3" w:rsidRDefault="00A729A3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v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ehicle_loop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에서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 한다.</w:t>
      </w:r>
    </w:p>
    <w:p w14:paraId="202C2711" w14:textId="67AB014B" w:rsidR="00A729A3" w:rsidRDefault="00A729A3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접근 가능한 쓰레드 개수를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개로 제한함.</w:t>
      </w:r>
    </w:p>
    <w:p w14:paraId="265D97D4" w14:textId="77777777" w:rsidR="00280117" w:rsidRDefault="00280117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E0D4A2E" w14:textId="679F746E" w:rsidR="00280117" w:rsidRDefault="00CC49D1" w:rsidP="00280117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Int </w:t>
      </w:r>
      <w:r w:rsidR="00280117"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Blocked_thread_cnt</w:t>
      </w:r>
    </w:p>
    <w:p w14:paraId="4B5AD1A4" w14:textId="1592A198" w:rsidR="00280117" w:rsidRDefault="00280117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쓰레드별로 자신의 스텝을 끝낸후 블록된 상태의 쓰레드 개수를 저장한다.</w:t>
      </w:r>
    </w:p>
    <w:p w14:paraId="02943F05" w14:textId="0A292CA4" w:rsidR="00280117" w:rsidRDefault="00280117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Blocked_thread_cnt == thread_cnt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일 경우 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 끝난다고 판단한다.</w:t>
      </w:r>
    </w:p>
    <w:p w14:paraId="68A24CB8" w14:textId="7B210481" w:rsidR="00280117" w:rsidRDefault="00280117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: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 끝날 때마다 초기화한다.</w:t>
      </w:r>
    </w:p>
    <w:p w14:paraId="19D46361" w14:textId="03F53F68" w:rsidR="00280117" w:rsidRPr="00280117" w:rsidRDefault="00280117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28E30FA" w14:textId="22644A9B" w:rsidR="00280117" w:rsidRDefault="00CC49D1" w:rsidP="00280117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Thread* </w:t>
      </w:r>
      <w:r w:rsidR="00280117"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Threadlist</w:t>
      </w:r>
    </w:p>
    <w:p w14:paraId="7A22F592" w14:textId="32659A12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쓰레드 포인터를 저장하는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struct thread * threadlist</w:t>
      </w:r>
    </w:p>
    <w:p w14:paraId="451EEF4E" w14:textId="55C71BDE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대략적으로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hreadlist[50]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초기화해 최대 쓰레드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50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개로 제한한다.</w:t>
      </w:r>
    </w:p>
    <w:p w14:paraId="63AF3FF6" w14:textId="724AD14F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Thread_cnt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증가시킬 때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hreadlist[thread_cnt] = current_thread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현재 생성되어있는 쓰레드의 주소값을 저장한다.</w:t>
      </w:r>
    </w:p>
    <w:p w14:paraId="3B4CAC60" w14:textId="20569FE1" w:rsidR="00467D92" w:rsidRP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이동이 종료되면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hreadlist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저장되어있는 값도 P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한다.</w:t>
      </w:r>
    </w:p>
    <w:p w14:paraId="1C7D382C" w14:textId="2989D2D9" w:rsidR="008D7D48" w:rsidRDefault="00467D92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생성될때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NULL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초기화를 하고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, </w:t>
      </w:r>
      <w:r w:rsidR="008D7D48"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thread_cnt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증가될 때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 w:rsidR="00D86CA2"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thread_cnt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를 </w:t>
      </w:r>
      <w:r w:rsidR="00D86CA2">
        <w:rPr>
          <w:rFonts w:ascii="맑은 고딕" w:eastAsia="맑은 고딕" w:hAnsi="맑은 고딕"/>
          <w:b/>
          <w:bCs/>
          <w:color w:val="000000" w:themeColor="text1"/>
          <w:lang w:eastAsia="ko-KR"/>
        </w:rPr>
        <w:t>index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로 사용하여 </w:t>
      </w:r>
      <w:r w:rsidR="005129D3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저장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한다.</w:t>
      </w:r>
    </w:p>
    <w:p w14:paraId="5EC16924" w14:textId="1EBEE5A9" w:rsidR="00280117" w:rsidRDefault="00467D92" w:rsidP="00A729A3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주소값이 저장되면 차량 종료 이외에는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변경하지 않는다.</w:t>
      </w:r>
    </w:p>
    <w:p w14:paraId="755C4621" w14:textId="2D7271B3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A80BD8A" w14:textId="77777777" w:rsidR="008109ED" w:rsidRDefault="008109ED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7F6DCF3" w14:textId="2A3764C4" w:rsidR="00467D92" w:rsidRDefault="00CC49D1" w:rsidP="00467D92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Int </w:t>
      </w:r>
      <w:r w:rsidR="00467D92">
        <w:rPr>
          <w:rFonts w:ascii="맑은 고딕" w:eastAsia="맑은 고딕" w:hAnsi="맑은 고딕"/>
          <w:b/>
          <w:bCs/>
          <w:color w:val="000000" w:themeColor="text1"/>
          <w:lang w:eastAsia="ko-KR"/>
        </w:rPr>
        <w:t>Destlist</w:t>
      </w:r>
    </w:p>
    <w:p w14:paraId="687045D7" w14:textId="68E1BA50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쓰레드의 도착지점을 저장하는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int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형 값으로 저장하는 배열 변수이다.</w:t>
      </w:r>
    </w:p>
    <w:p w14:paraId="36B57411" w14:textId="0ABDB440" w:rsidR="00467D92" w:rsidRDefault="00467D92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데드락상황을 판별하기 위해서 추가하였고,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threadlist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와 같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</w:t>
      </w:r>
      <w:r w:rsidR="008D7D48">
        <w:rPr>
          <w:rFonts w:ascii="맑은 고딕" w:eastAsia="맑은 고딕" w:hAnsi="맑은 고딕"/>
          <w:b/>
          <w:bCs/>
          <w:color w:val="000000" w:themeColor="text1"/>
          <w:lang w:eastAsia="ko-KR"/>
        </w:rPr>
        <w:t>destlist[50]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 w:rsidR="008D7D48">
        <w:rPr>
          <w:rFonts w:ascii="맑은 고딕" w:eastAsia="맑은 고딕" w:hAnsi="맑은 고딕"/>
          <w:b/>
          <w:bCs/>
          <w:color w:val="000000" w:themeColor="text1"/>
          <w:lang w:eastAsia="ko-KR"/>
        </w:rPr>
        <w:t>= {-1,}으</w:t>
      </w:r>
      <w:r w:rsidR="008D7D4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초기화한다.</w:t>
      </w:r>
    </w:p>
    <w:p w14:paraId="2AB8A570" w14:textId="3CF1895A" w:rsidR="008D7D48" w:rsidRDefault="008D7D48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또한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순서와 동일한 순서를 갖는다.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Ex) threadlist[1]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도착지점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: destlist[1]</w:t>
      </w:r>
    </w:p>
    <w:p w14:paraId="4A962C5D" w14:textId="1513FCC3" w:rsidR="008D7D48" w:rsidRDefault="008D7D48" w:rsidP="00467D92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 w:rsidR="00D86CA2">
        <w:rPr>
          <w:rFonts w:ascii="맑은 고딕" w:eastAsia="맑은 고딕" w:hAnsi="맑은 고딕"/>
          <w:b/>
          <w:bCs/>
          <w:color w:val="000000" w:themeColor="text1"/>
          <w:lang w:eastAsia="ko-KR"/>
        </w:rPr>
        <w:t>-1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초기화를 하고,</w:t>
      </w:r>
      <w:r w:rsidR="00D86CA2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와 동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일하게 </w:t>
      </w:r>
      <w:r w:rsidR="00A23C20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저장</w:t>
      </w:r>
      <w:r w:rsidR="00D86CA2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한다</w:t>
      </w:r>
      <w:r w:rsidR="00D86CA2">
        <w:rPr>
          <w:rFonts w:ascii="맑은 고딕" w:eastAsia="맑은 고딕" w:hAnsi="맑은 고딕"/>
          <w:b/>
          <w:bCs/>
          <w:color w:val="000000" w:themeColor="text1"/>
          <w:lang w:eastAsia="ko-KR"/>
        </w:rPr>
        <w:t>.</w:t>
      </w:r>
    </w:p>
    <w:p w14:paraId="1F2115A4" w14:textId="284E8B16" w:rsidR="0086297E" w:rsidRDefault="00CC49D1" w:rsidP="0086297E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Thread* </w:t>
      </w:r>
      <w:r w:rsidR="0086297E"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Blocked_threadlist</w:t>
      </w:r>
    </w:p>
    <w:p w14:paraId="5862F366" w14:textId="5A9201B1" w:rsidR="0086297E" w:rsidRDefault="0086297E" w:rsidP="0086297E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Blocked_thread_cnt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와 같이 사용되는 자신의 스텝이 끝나고 움직임을 멈춘 쓰레드의 주소값을 저장하는 배열변수이다.</w:t>
      </w:r>
    </w:p>
    <w:p w14:paraId="2E57CC47" w14:textId="6C78D4DF" w:rsidR="0086297E" w:rsidRDefault="0086297E" w:rsidP="0086297E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이는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획득하려고 시도중인 쓰레드에게 이번 스텝에서 획득할 수 없다는 것을 알려주기 위해서 사용되었다.</w:t>
      </w:r>
    </w:p>
    <w:p w14:paraId="728B6386" w14:textId="7EF3347D" w:rsidR="0086297E" w:rsidRDefault="0086297E" w:rsidP="0086297E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매 스텝이 끝날때마다 모두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NULL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 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쓰레드가 블록상태에 들어갈 때 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locked_thread_cnt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인덱스로 사용하여 추가된다.</w:t>
      </w:r>
    </w:p>
    <w:p w14:paraId="5331956C" w14:textId="3EEF8C8E" w:rsidR="00AA7FF7" w:rsidRDefault="00CC49D1" w:rsidP="00AA7FF7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Static Semaphore </w:t>
      </w:r>
      <w:r w:rsidR="00AA7FF7"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Sem_TRI</w:t>
      </w:r>
    </w:p>
    <w:p w14:paraId="244C3482" w14:textId="0004B63D" w:rsidR="00AA7FF7" w:rsidRDefault="00AA7FF7" w:rsidP="00AA7FF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 쓰레드를 관리하는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manager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쓰레드의 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 , unblock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관장하는</w:t>
      </w:r>
      <w:r w:rsidR="008E32B0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t</w:t>
      </w:r>
      <w:r w:rsidR="008E32B0">
        <w:rPr>
          <w:rFonts w:ascii="맑은 고딕" w:eastAsia="맑은 고딕" w:hAnsi="맑은 고딕"/>
          <w:b/>
          <w:bCs/>
          <w:color w:val="000000" w:themeColor="text1"/>
          <w:lang w:eastAsia="ko-KR"/>
        </w:rPr>
        <w:t>rigger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semaphore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이다.</w:t>
      </w:r>
    </w:p>
    <w:p w14:paraId="4AAFD344" w14:textId="0501A77E" w:rsidR="00AA7FF7" w:rsidRDefault="00AA7FF7" w:rsidP="00AA7FF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: Sem_TC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초기화 할 때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0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초기화한다.</w:t>
      </w:r>
    </w:p>
    <w:p w14:paraId="2B83377C" w14:textId="2F2DDCC8" w:rsidR="00AA7FF7" w:rsidRDefault="00AA7FF7" w:rsidP="00AA7FF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한 스텝이 시작될때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sema_down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 쓰레드가 전부 움직임을 끝낸다면</w:t>
      </w:r>
    </w:p>
    <w:p w14:paraId="0D7BC312" w14:textId="121EFD3B" w:rsidR="00AA7FF7" w:rsidRDefault="00AA7FF7" w:rsidP="00AA7FF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차량쓰레드에서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sema_up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호출해</w:t>
      </w:r>
      <w:r w:rsidR="00CC49D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다음 스텝을 진행한다</w:t>
      </w:r>
      <w:r w:rsidR="00CC49D1">
        <w:rPr>
          <w:rFonts w:ascii="맑은 고딕" w:eastAsia="맑은 고딕" w:hAnsi="맑은 고딕"/>
          <w:b/>
          <w:bCs/>
          <w:color w:val="000000" w:themeColor="text1"/>
          <w:lang w:eastAsia="ko-KR"/>
        </w:rPr>
        <w:t>.</w:t>
      </w:r>
    </w:p>
    <w:p w14:paraId="49E58BD0" w14:textId="06317A11" w:rsidR="00CC49D1" w:rsidRDefault="00CC49D1" w:rsidP="00AA7FF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332486F0" w14:textId="201DA575" w:rsidR="00CC49D1" w:rsidRDefault="00CC49D1" w:rsidP="00CC49D1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Static Bool is_deadlock_recover</w:t>
      </w:r>
    </w:p>
    <w:p w14:paraId="43C27627" w14:textId="6C405F28" w:rsidR="00CC49D1" w:rsidRDefault="00CC49D1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이번스텝에서 데드락이 발생했고,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회복절차를 진행중인지를 나타내는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boolean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변수이다.</w:t>
      </w:r>
    </w:p>
    <w:p w14:paraId="7C8F73A5" w14:textId="72984176" w:rsidR="00CC49D1" w:rsidRDefault="00CC49D1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에서 스텝이 종료되면 현재 상황을 종합해 데드락 여부를 판단한다.</w:t>
      </w:r>
    </w:p>
    <w:p w14:paraId="56145044" w14:textId="22E0B016" w:rsidR="00CC49D1" w:rsidRDefault="00CC49D1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초기화 위치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>false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초기화되고,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d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>eadlock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발생되면 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>true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로 전환되어 한스텝 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recover 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진행한 후 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>fasel</w:t>
      </w:r>
      <w:r w:rsidR="0073137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되돌아온다</w:t>
      </w:r>
      <w:r w:rsidR="00731371">
        <w:rPr>
          <w:rFonts w:ascii="맑은 고딕" w:eastAsia="맑은 고딕" w:hAnsi="맑은 고딕"/>
          <w:b/>
          <w:bCs/>
          <w:color w:val="000000" w:themeColor="text1"/>
          <w:lang w:eastAsia="ko-KR"/>
        </w:rPr>
        <w:t>.</w:t>
      </w:r>
    </w:p>
    <w:p w14:paraId="20CFEF3F" w14:textId="2998E800" w:rsidR="008109ED" w:rsidRDefault="008109ED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A091CBE" w14:textId="7AA08F91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CB0B91D" w14:textId="22BA8F17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A101B14" w14:textId="06EBB12D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1AF8B5D6" w14:textId="526485D8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56F84A9" w14:textId="52413563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2AAA09AF" w14:textId="77777777" w:rsidR="008103CB" w:rsidRDefault="008103CB" w:rsidP="00CC49D1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0DCD94F8" w14:textId="63EDBBCC" w:rsidR="008103CB" w:rsidRPr="008103CB" w:rsidRDefault="008103CB" w:rsidP="008103CB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lastRenderedPageBreak/>
        <w:t xml:space="preserve">Step 1 </w:t>
      </w: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t>해결방안</w:t>
      </w:r>
    </w:p>
    <w:p w14:paraId="632A2B96" w14:textId="45B87205" w:rsidR="008109ED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각 차량쓰레드의 움직임이 끝났다는 것을 판단하기 위한 요소로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blocked_thread_list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생성하였다.</w:t>
      </w:r>
    </w:p>
    <w:p w14:paraId="4FFB0800" w14:textId="7EEF4D65" w:rsidR="008103CB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차량의 움직임에는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2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가지가 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</w:p>
    <w:p w14:paraId="32789229" w14:textId="2960BAB2" w:rsidR="008103CB" w:rsidRPr="008103CB" w:rsidRDefault="008103CB" w:rsidP="008103CB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이번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움직임이 가능한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경우</w:t>
      </w:r>
    </w:p>
    <w:p w14:paraId="51621F08" w14:textId="7EE6F73B" w:rsidR="008103CB" w:rsidRDefault="008103CB" w:rsidP="008103CB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이번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움직임이 불가능한 경우</w:t>
      </w:r>
    </w:p>
    <w:p w14:paraId="7DA797F4" w14:textId="5DC1C14E" w:rsidR="008103CB" w:rsidRDefault="008103CB" w:rsidP="008103CB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첫번째 경우에는 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목적지 </w:t>
      </w:r>
      <w:r w:rsidR="007D7B8F"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</w:t>
      </w:r>
      <w:r w:rsidR="007D7B8F">
        <w:rPr>
          <w:rFonts w:ascii="맑은 고딕" w:eastAsia="맑은 고딕" w:hAnsi="맑은 고딕"/>
          <w:b/>
          <w:bCs/>
          <w:color w:val="000000" w:themeColor="text1"/>
          <w:lang w:eastAsia="ko-KR"/>
        </w:rPr>
        <w:t>holder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비어있거나,</w:t>
      </w:r>
      <w:r w:rsidR="007D7B8F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존재하지만</w:t>
      </w:r>
      <w:r w:rsidR="007D7B8F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, </w:t>
      </w:r>
      <w:r w:rsidR="008C051B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다른 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차량의 움직임으로 </w:t>
      </w:r>
      <w:r w:rsidR="007D7B8F">
        <w:rPr>
          <w:rFonts w:ascii="맑은 고딕" w:eastAsia="맑은 고딕" w:hAnsi="맑은 고딕"/>
          <w:b/>
          <w:bCs/>
          <w:color w:val="000000" w:themeColor="text1"/>
          <w:lang w:eastAsia="ko-KR"/>
        </w:rPr>
        <w:t>release</w:t>
      </w:r>
      <w:r w:rsidR="007D7B8F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되는 경우이고,</w:t>
      </w:r>
    </w:p>
    <w:p w14:paraId="56849A90" w14:textId="2A413679" w:rsidR="007D7B8F" w:rsidRDefault="007D7B8F" w:rsidP="008103CB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두번째 경우에는 목적지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h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가 존재하지만 그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차량의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D3793D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s</w:t>
      </w:r>
      <w:r w:rsidR="00D3793D"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</w:t>
      </w:r>
      <w:r w:rsidR="00F525B9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종료</w:t>
      </w:r>
      <w:r w:rsidR="00D3793D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되 </w:t>
      </w:r>
      <w:r w:rsidR="00D3793D"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 w:rsidR="00D3793D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된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상태</w:t>
      </w:r>
      <w:r w:rsidR="00B809C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인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경우이다.</w:t>
      </w:r>
    </w:p>
    <w:p w14:paraId="1CAD2324" w14:textId="4265CF3F" w:rsidR="00B809C8" w:rsidRDefault="00B809C8" w:rsidP="008103CB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따라서 스텝이 종료된 차량 쓰레드들을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저장하였고,</w:t>
      </w:r>
    </w:p>
    <w:p w14:paraId="56CC80F2" w14:textId="1177764D" w:rsidR="00B809C8" w:rsidRDefault="00B809C8" w:rsidP="008103CB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차량 쓰레드가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획득하려고 시도할 때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(lock_try_acquire)</w:t>
      </w:r>
    </w:p>
    <w:p w14:paraId="2F0231B4" w14:textId="6733752A" w:rsidR="00B809C8" w:rsidRDefault="00B809C8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성공했다면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이전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k의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release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및 새로운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지정되고,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b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e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d_thread_list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추가된다.</w:t>
      </w:r>
    </w:p>
    <w:p w14:paraId="3C22CAD0" w14:textId="6269BEC7" w:rsidR="00B809C8" w:rsidRDefault="00B809C8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실패했다면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획득하려고 시도하는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h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존재하는 것이므로,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h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older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존재하는지 확인한다.</w:t>
      </w:r>
      <w:r w:rsidR="00D531A4">
        <w:rPr>
          <w:rFonts w:ascii="맑은 고딕" w:eastAsia="맑은 고딕" w:hAnsi="맑은 고딕"/>
          <w:b/>
          <w:bCs/>
          <w:color w:val="000000" w:themeColor="text1"/>
          <w:lang w:eastAsia="ko-KR"/>
        </w:rPr>
        <w:t>(lock-&gt;holder-&gt;tid == blocked_thread_list[</w:t>
      </w:r>
      <w:r w:rsidR="00B15629">
        <w:rPr>
          <w:rFonts w:ascii="맑은 고딕" w:eastAsia="맑은 고딕" w:hAnsi="맑은 고딕"/>
          <w:b/>
          <w:bCs/>
          <w:color w:val="000000" w:themeColor="text1"/>
          <w:lang w:eastAsia="ko-KR"/>
        </w:rPr>
        <w:t>i</w:t>
      </w:r>
      <w:r w:rsidR="00D531A4">
        <w:rPr>
          <w:rFonts w:ascii="맑은 고딕" w:eastAsia="맑은 고딕" w:hAnsi="맑은 고딕"/>
          <w:b/>
          <w:bCs/>
          <w:color w:val="000000" w:themeColor="text1"/>
          <w:lang w:eastAsia="ko-KR"/>
        </w:rPr>
        <w:t>]-&gt;tid)</w:t>
      </w:r>
    </w:p>
    <w:p w14:paraId="665F5A93" w14:textId="1DFE7D9B" w:rsidR="00B809C8" w:rsidRDefault="00B809C8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ab/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만약 존재한다면 이 차량 쓰레드는 이번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진행할 수 없다고 판단한다.</w:t>
      </w:r>
    </w:p>
    <w:p w14:paraId="0999DC15" w14:textId="204D329D" w:rsidR="005235DD" w:rsidRDefault="00B809C8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ab/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만약 존재하지 않는다면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획득 시도(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lock_try_acquire)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반복한다.</w:t>
      </w:r>
    </w:p>
    <w:p w14:paraId="4C9B83FB" w14:textId="45474195" w:rsidR="00ED7F2C" w:rsidRDefault="00ED7F2C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이때 움직일 수 없는 차량은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bool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변수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breakflag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통해서 다음 목적지로 움직이</w:t>
      </w:r>
      <w:r w:rsidR="0054620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지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않는</w:t>
      </w:r>
      <w:r w:rsidR="0054620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고,</w:t>
      </w:r>
      <w:r w:rsidR="0054620A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lock release</w:t>
      </w:r>
      <w:r w:rsidR="0054620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수행하지 않는다.</w:t>
      </w:r>
    </w:p>
    <w:p w14:paraId="20D8DF87" w14:textId="77777777" w:rsidR="00ED7F2C" w:rsidRPr="00B809C8" w:rsidRDefault="00ED7F2C" w:rsidP="00B809C8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BBAB4FD" w14:textId="126D2AA6" w:rsidR="008103CB" w:rsidRDefault="005235DD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모든 차량은 자신의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종료되면 </w:t>
      </w:r>
      <w:r w:rsidR="008F299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b</w:t>
      </w:r>
      <w:r w:rsidR="008F299A"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locked_thread_list</w:t>
      </w:r>
      <w:r w:rsidR="008F299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에 추가되고,</w:t>
      </w:r>
      <w:r w:rsidR="008F299A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8F299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b</w:t>
      </w:r>
      <w:r w:rsidR="008F299A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locked_thread_cnt </w:t>
      </w:r>
      <w:r w:rsidR="008F299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증가시키고,</w:t>
      </w:r>
      <w:r w:rsidR="008F299A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thread_block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이용하여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된다.</w:t>
      </w:r>
    </w:p>
    <w:p w14:paraId="0109D7A8" w14:textId="406BDFD2" w:rsidR="008F299A" w:rsidRPr="008F299A" w:rsidRDefault="008F299A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만약 증가시킨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blocked_thread_cnt == thread_cnt 를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만족한다면 모든 차량 쓰레드의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종료되었다는 것을 의미하고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sema_up(&amp;sem_TRI)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를 깨운뒤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crossroads_step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하나증가시키고 다음스텝을 진행한다.</w:t>
      </w:r>
    </w:p>
    <w:p w14:paraId="3F8051A1" w14:textId="195527FD" w:rsidR="008103CB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26AD4C64" w14:textId="71406F72" w:rsidR="008103CB" w:rsidRDefault="00B04154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Lock_acquire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을 사용하면 쓰레드가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acquire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함수안에서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되기 때문에 </w:t>
      </w:r>
      <w:r w:rsidR="0068016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확실하게 이 쓰레드가 움직일 수 있는 차량인지 아닌지 여부를 판단할 수가없다.</w:t>
      </w:r>
      <w:r w:rsidR="00680168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68016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이러한 문제를 </w:t>
      </w:r>
      <w:r w:rsidR="00680168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threadlist </w:t>
      </w:r>
      <w:r w:rsidR="0068016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및 </w:t>
      </w:r>
      <w:r w:rsidR="00680168"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blocked_thread_list</w:t>
      </w:r>
      <w:r w:rsidR="00680168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만듦으로서 해결하였다.</w:t>
      </w:r>
    </w:p>
    <w:p w14:paraId="1518BBB9" w14:textId="70E670E3" w:rsidR="008103CB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436F1CD0" w14:textId="6578999D" w:rsidR="00AC7D0A" w:rsidRPr="00AC7D0A" w:rsidRDefault="00AC7D0A" w:rsidP="00AC7D0A">
      <w:pPr>
        <w:pStyle w:val="5"/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lastRenderedPageBreak/>
        <w:t xml:space="preserve">Step 2 </w:t>
      </w: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t>해결방안</w:t>
      </w:r>
    </w:p>
    <w:p w14:paraId="538595A5" w14:textId="1BD1AAAE" w:rsidR="008103CB" w:rsidRDefault="00AC7D0A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교차로에서의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발생 경우의 수를 고려해 보았다.</w:t>
      </w:r>
    </w:p>
    <w:p w14:paraId="558D89A9" w14:textId="0DE93799" w:rsidR="00AC7D0A" w:rsidRDefault="00623C67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noProof/>
        </w:rPr>
        <w:drawing>
          <wp:inline distT="0" distB="0" distL="0" distR="0" wp14:anchorId="4706AFC4" wp14:editId="62A74839">
            <wp:extent cx="6189345" cy="43497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0D1" w14:textId="32EB1C52" w:rsidR="008103CB" w:rsidRDefault="00623C67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위와같이 색깔별로 칠한 부분의 차량이 특정한 방향으로 움직일 때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일 발생한다.</w:t>
      </w:r>
    </w:p>
    <w:p w14:paraId="787165AB" w14:textId="5E491462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이를 통해 고안한 해결방안은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종료될 때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deadlock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여부를 판단한 후에,</w:t>
      </w:r>
    </w:p>
    <w:p w14:paraId="349FD6F5" w14:textId="474812FC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만일 d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상태가 발생했다면 이를 회복하는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recover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진행하도록 하였다.</w:t>
      </w:r>
    </w:p>
    <w:p w14:paraId="330D26DD" w14:textId="77777777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25560A1A" w14:textId="39163547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Deadlock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판단은 m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anager 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에서 종료상태의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map_lock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관찰해 두가지 조건을 만족할 때 데드락임을 확신한다.</w:t>
      </w:r>
    </w:p>
    <w:p w14:paraId="2406A875" w14:textId="2149932C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첫번째 조건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교차로 내의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map_lock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확인해 모든(8개)의 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h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존재한 경우.</w:t>
      </w:r>
    </w:p>
    <w:p w14:paraId="1E9FC558" w14:textId="71D713D1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두번째 조건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첫번째 조건을 만족한 상태에서 각 블록의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holder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찾고,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그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가 위에서 미리 지정한 방향과 모두 일치할 경우</w:t>
      </w:r>
    </w:p>
    <w:p w14:paraId="63203A53" w14:textId="336479E7" w:rsid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첫번째 조건과 두번째 조건을 둘다 만족할 때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임을 판단한다.</w:t>
      </w:r>
    </w:p>
    <w:p w14:paraId="3663371E" w14:textId="303DA0A1" w:rsidR="00623C67" w:rsidRPr="00623C67" w:rsidRDefault="00623C67" w:rsidP="00623C67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이를 위해서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destlist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를 통해서 각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dest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저장하였다.</w:t>
      </w:r>
    </w:p>
    <w:p w14:paraId="42A469AB" w14:textId="38769884" w:rsidR="008103CB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38C5E029" w14:textId="1A98B38B" w:rsidR="008103CB" w:rsidRDefault="008103CB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6F2CAB5E" w14:textId="1FB7271E" w:rsidR="00623C67" w:rsidRDefault="00623C67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27C2FA63" w14:textId="465778BF" w:rsidR="007A112A" w:rsidRDefault="00623C67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lastRenderedPageBreak/>
        <w:t xml:space="preserve">Deadlock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회복은 </w:t>
      </w:r>
      <w:r w:rsidR="007A112A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회전교차로에서 영감을 받아 교차로 내의 모든 차량을 반시계방향으로 한칸 회전시키는 것이다.</w:t>
      </w:r>
    </w:p>
    <w:p w14:paraId="44D34CCD" w14:textId="3ADE2627" w:rsidR="007A112A" w:rsidRDefault="007A112A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교차로 차량을 반시계방향으로 한칸 회전시키기 위해서는 다음 스텝을 d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eadlock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ecover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지정해 교차로의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전부 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elease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하고 교차로 차량만 움직임을 허락하는 방식으로 고안하였다. 교차로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 전부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release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된상태라면 자연스럽게 교차로내의 차량은 반시계방향으로 한칸 회전하게 될것이다.</w:t>
      </w:r>
    </w:p>
    <w:p w14:paraId="776A7D4E" w14:textId="77777777" w:rsidR="0088403C" w:rsidRDefault="0088403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52B56854" w14:textId="14704D56" w:rsidR="0088403C" w:rsidRDefault="007A112A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다음스텝을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 recover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지정하기 위해서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is_deadlock_recover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변수를 생성하였다.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</w:p>
    <w:p w14:paraId="3FB8A5D3" w14:textId="78EA61C3" w:rsidR="007A112A" w:rsidRDefault="007A112A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이는 스텝이 종료될 때마다 f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alse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초기화되고, 스텝이 종료되고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상황이 발생하였을 때 t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rue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전환된다.</w:t>
      </w:r>
    </w:p>
    <w:p w14:paraId="2B74CCB6" w14:textId="7389F6A4" w:rsidR="0088403C" w:rsidRDefault="0088403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또한 각 교차로 칸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lock holder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N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ULL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로 초기화하고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(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ock_release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를 사용하지않은이유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: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ock_held_current_thread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인해 오류발생함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),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교차로 내의 차량 쓰레드만 </w:t>
      </w:r>
      <w:r w:rsidR="007113DC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unblock </w:t>
      </w:r>
      <w:r w:rsid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한다.</w:t>
      </w:r>
    </w:p>
    <w:p w14:paraId="0EC7EFE9" w14:textId="602D422D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왜냐하면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 recover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은 교차로 내의 차량만 움직일 뿐이고,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처음 차량 움직임이 시작된 이후에 차량이 추가되지않는한 다른 차량의 움직임은 없기 때문이다.</w:t>
      </w:r>
    </w:p>
    <w:p w14:paraId="43509004" w14:textId="04B1B0DD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76E228C0" w14:textId="77777777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각 차량 쓰레드의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try_move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함수에서 d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recover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상황 발생시 하지 조정해야 할 부분은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   </w:t>
      </w:r>
    </w:p>
    <w:p w14:paraId="2FDAC5BC" w14:textId="0F6E4244" w:rsidR="007113DC" w:rsidRPr="007113DC" w:rsidRDefault="007113DC" w:rsidP="007113DC">
      <w:pPr>
        <w:pStyle w:val="a9"/>
        <w:numPr>
          <w:ilvl w:val="0"/>
          <w:numId w:val="9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 w:rsidRP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l</w:t>
      </w:r>
      <w:r w:rsidRPr="007113DC"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</w:t>
      </w:r>
      <w:r w:rsidRP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_</w:t>
      </w:r>
      <w:r w:rsidRPr="007113DC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release </w:t>
      </w:r>
      <w:r w:rsidRP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하는 경우</w:t>
      </w:r>
    </w:p>
    <w:p w14:paraId="773FD09C" w14:textId="299B4EF2" w:rsidR="007113DC" w:rsidRDefault="007113DC" w:rsidP="007113DC">
      <w:pPr>
        <w:pStyle w:val="a9"/>
        <w:numPr>
          <w:ilvl w:val="0"/>
          <w:numId w:val="9"/>
        </w:num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모든 차량 스텝이 종료되었음을 판단하는 경우</w:t>
      </w:r>
    </w:p>
    <w:p w14:paraId="46305123" w14:textId="067BD95C" w:rsidR="007113DC" w:rsidRDefault="007113DC" w:rsidP="007113DC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첫번째 경우에는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is_deadlock_recover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변수를 통해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release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하지않으면되고,</w:t>
      </w:r>
    </w:p>
    <w:p w14:paraId="47B37CCC" w14:textId="7294A01A" w:rsidR="007113DC" w:rsidRDefault="007113DC" w:rsidP="007113DC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두번째 경우에 본래 스텝이 종료됨을 판단하는 기준은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blocked_thread_cnt == thread_cnt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이지만,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현재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blocked_thread_cnt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는 최대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8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으로 성립하기 어렵다. 따라서 기존 조건을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blocked_thread_cnt == thread_cnt &amp;&amp; !is_deadlock_recover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으로 변경하고</w:t>
      </w:r>
    </w:p>
    <w:p w14:paraId="645E3389" w14:textId="0DB727E0" w:rsidR="007113DC" w:rsidRPr="007113DC" w:rsidRDefault="007113DC" w:rsidP="007113DC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Is_deadlock_recover &amp;&amp; blocked_thread_cnt == 8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일경우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deadlock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recover step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 종료되었음을 판단한다.</w:t>
      </w:r>
    </w:p>
    <w:p w14:paraId="033541C3" w14:textId="2D288CFD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07B593C4" w14:textId="15A33EE5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데드락의 r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ecover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과정을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신호등방법,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교차로 진입시 데드락여부 확인하는 방법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데드락 발생시 돌아가는 방법등을 생각했지만,</w:t>
      </w:r>
    </w:p>
    <w:p w14:paraId="6C3834FD" w14:textId="66547224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신호등 방법은 교차로진입이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스텝에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차량으로 효율이 떨어지고,</w:t>
      </w:r>
    </w:p>
    <w:p w14:paraId="395A3894" w14:textId="0DCFE469" w:rsidR="007113DC" w:rsidRDefault="007113DC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교차로 진입시 데드락 여부를 확인</w:t>
      </w:r>
      <w:r w:rsidR="008B6B21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하기 위해 다음다음 스텝까지 예상을 해야되서 복잡했고,</w:t>
      </w:r>
    </w:p>
    <w:p w14:paraId="7B7A3FB8" w14:textId="41A9F102" w:rsidR="008B6B21" w:rsidRDefault="008B6B21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데드락발생시 돌아가는 방법은 각 차량의 히스토리를 저장하고 있어야 가능해서</w:t>
      </w:r>
    </w:p>
    <w:p w14:paraId="1C05DD1B" w14:textId="48A52CBA" w:rsidR="007113DC" w:rsidRDefault="008B6B21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현재 고안한 회전교차로 방법으로 제일 간단히 해결되었다.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교차로 데드락의 경우 발생 상황이 졍해져 있어서 고정적인 해결방법으로도 해결이 가능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했</w:t>
      </w:r>
      <w:r w:rsidR="007113DC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다.</w:t>
      </w:r>
    </w:p>
    <w:p w14:paraId="6FAEF82D" w14:textId="19FA1672" w:rsidR="007319AD" w:rsidRPr="007319AD" w:rsidRDefault="007319AD" w:rsidP="007319AD">
      <w:pPr>
        <w:pStyle w:val="5"/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lastRenderedPageBreak/>
        <w:t xml:space="preserve">결론 </w:t>
      </w:r>
      <w:r>
        <w:rPr>
          <w:rFonts w:ascii="맑은 고딕" w:eastAsia="맑은 고딕" w:hAnsi="맑은 고딕"/>
          <w:color w:val="9C1E22" w:themeColor="text2" w:themeShade="BF"/>
          <w:sz w:val="40"/>
          <w:szCs w:val="40"/>
          <w:lang w:eastAsia="ko-KR"/>
        </w:rPr>
        <w:t xml:space="preserve">: </w:t>
      </w: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t>개선방안</w:t>
      </w:r>
    </w:p>
    <w:p w14:paraId="5D95DD04" w14:textId="307A216A" w:rsidR="00C26569" w:rsidRDefault="007319AD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쓰레드의 개수를 결정하는 곳에서 많은 우여곡절이 있었고 결국 확실한 방법을 모색하지 못했다.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또한 처음의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block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해제하는 곳에서도 우여곡절의 결과가 나타났다.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만일 과제가 아니었다면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run_crossroads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의 함수에서 쓰레드개수를 가져와 확실하게 쓰레드 개수를 가져오지 않았을 까하는 개선방안이 있다.</w:t>
      </w:r>
    </w:p>
    <w:p w14:paraId="20263CB0" w14:textId="75F2F79D" w:rsidR="007319AD" w:rsidRPr="007319AD" w:rsidRDefault="007319AD" w:rsidP="007319AD">
      <w:pPr>
        <w:pStyle w:val="5"/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</w:pPr>
      <w:r>
        <w:rPr>
          <w:rFonts w:ascii="맑은 고딕" w:eastAsia="맑은 고딕" w:hAnsi="맑은 고딕" w:hint="eastAsia"/>
          <w:color w:val="9C1E22" w:themeColor="text2" w:themeShade="BF"/>
          <w:sz w:val="40"/>
          <w:szCs w:val="40"/>
          <w:lang w:eastAsia="ko-KR"/>
        </w:rPr>
        <w:t>배운점 및 어려웠던 점</w:t>
      </w:r>
    </w:p>
    <w:p w14:paraId="5860AD95" w14:textId="3F47A22A" w:rsidR="007319AD" w:rsidRDefault="007319AD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개발환경 구축과 기존 제공된 함수 해석만 하루.</w:t>
      </w:r>
    </w:p>
    <w:p w14:paraId="3A24FAD4" w14:textId="76B2B3EE" w:rsidR="007319AD" w:rsidRDefault="007319AD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Sync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함수 및 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thread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함수를 적응하는데에만 하루.</w:t>
      </w:r>
    </w:p>
    <w:p w14:paraId="40ADA84C" w14:textId="72F7F9EA" w:rsidR="007319AD" w:rsidRPr="007319AD" w:rsidRDefault="007319AD" w:rsidP="008109ED">
      <w:pPr>
        <w:spacing w:after="0"/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Semaphore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및 l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ock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적용해서 멀티 쓰레드의 프로그래밍을 적응하는데에 하루.</w:t>
      </w:r>
    </w:p>
    <w:p w14:paraId="746F6669" w14:textId="0C22ACD2" w:rsidR="00C26569" w:rsidRDefault="00FA4852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tep1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해결 및 구현하는데 이틀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tep2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을 해결 및 구현하는데 하루.</w:t>
      </w:r>
    </w:p>
    <w:p w14:paraId="294C9A0E" w14:textId="517C8533" w:rsidR="00FA4852" w:rsidRDefault="00FA4852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정말 마부위침이란 말이있듯이 결국 하루하루의 노력을 통해 결국 성과를 이룬 것 자체만으로도 많은 배운 점이있었다.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데드락 상황을 연출하고 자연스럽게 빠져나오는 모습을 보면서 환희에 넘쳤다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.</w:t>
      </w:r>
    </w:p>
    <w:p w14:paraId="789FB376" w14:textId="190664EA" w:rsidR="00C26569" w:rsidRDefault="0093450E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어려운 점은 당연히 멀티 쓰레딩을 처음 맛본 코더로서 쓰레드들을 동기화 시켜준다는게 어렵기도 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그런데 하다보니깐 익숙해지고 자연스럽게 s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>emaphore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를 사용하는 내 모습을 보면서 한단계 더 성장한 느낌도 들었다.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="00181293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하지만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이번 교차로 데드락 상황은 발생 상황이 예상가능하고,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회복이 가능한 상황이 었지만,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예상불가능하고 감지도 불가능한 데드락일 경우 어떻게 풀어나가야 할지 더욱더 높은 산을 만난 느낌이었다.</w:t>
      </w:r>
    </w:p>
    <w:p w14:paraId="255A1FE7" w14:textId="0D86B1EB" w:rsidR="00671FC6" w:rsidRDefault="00671FC6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</w:p>
    <w:p w14:paraId="0364456A" w14:textId="27AEEE5D" w:rsidR="00671FC6" w:rsidRDefault="00671FC6" w:rsidP="008109ED">
      <w:pPr>
        <w:spacing w:after="0"/>
        <w:rPr>
          <w:rFonts w:ascii="맑은 고딕" w:eastAsia="맑은 고딕" w:hAnsi="맑은 고딕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이번과제로 인해서 운영체제에 대한 관심이 더욱 늘어났고 자신감도 </w:t>
      </w:r>
      <w:r w:rsidR="006B308E"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동기도 생긴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 xml:space="preserve"> 것 같다.</w:t>
      </w:r>
    </w:p>
    <w:p w14:paraId="7CFB3E6C" w14:textId="77777777" w:rsidR="003E0853" w:rsidRDefault="003E0853" w:rsidP="008109ED">
      <w:pPr>
        <w:spacing w:after="0"/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</w:p>
    <w:p w14:paraId="2A1EC04B" w14:textId="53318E9F" w:rsidR="00C26569" w:rsidRPr="0088403C" w:rsidRDefault="00614551" w:rsidP="008109ED">
      <w:pPr>
        <w:spacing w:after="0"/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이상입니다.</w:t>
      </w:r>
      <w:r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 w:themeColor="text1"/>
          <w:lang w:eastAsia="ko-KR"/>
        </w:rPr>
        <w:t>읽어주셔서 감사합니다.</w:t>
      </w:r>
    </w:p>
    <w:sectPr w:rsidR="00C26569" w:rsidRPr="0088403C" w:rsidSect="00442269">
      <w:footerReference w:type="default" r:id="rId13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DAAE" w14:textId="77777777" w:rsidR="00A26E23" w:rsidRDefault="00A26E23">
      <w:pPr>
        <w:spacing w:after="0" w:line="240" w:lineRule="auto"/>
      </w:pPr>
      <w:r>
        <w:separator/>
      </w:r>
    </w:p>
  </w:endnote>
  <w:endnote w:type="continuationSeparator" w:id="0">
    <w:p w14:paraId="10A449EA" w14:textId="77777777" w:rsidR="00A26E23" w:rsidRDefault="00A2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2060" w14:textId="77777777" w:rsidR="004F57B3" w:rsidRDefault="004F57B3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A7EAA0" wp14:editId="74E0E9E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0FA5C" w14:textId="77777777" w:rsidR="004F57B3" w:rsidRDefault="004F57B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0A7EAA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" filled="f" stroked="f">
              <v:textbox style="mso-fit-shape-to-text:t" inset=",0,,0">
                <w:txbxContent>
                  <w:p w14:paraId="72B0FA5C" w14:textId="77777777" w:rsidR="004F57B3" w:rsidRDefault="004F57B3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379D413" wp14:editId="23C9CDAC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F89A" w14:textId="77777777" w:rsidR="004F57B3" w:rsidRDefault="004F57B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9D413"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" filled="f" stroked="f">
              <v:textbox style="layout-flow:vertical">
                <w:txbxContent>
                  <w:p w14:paraId="296CF89A" w14:textId="77777777" w:rsidR="004F57B3" w:rsidRDefault="004F57B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40133" wp14:editId="390EC07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B19F6B3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FA8541" wp14:editId="76D6B0E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93C4AD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7BA5" wp14:editId="4EEA330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01C1E86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07CA5" w14:textId="77777777" w:rsidR="00A26E23" w:rsidRDefault="00A26E23">
      <w:pPr>
        <w:spacing w:after="0" w:line="240" w:lineRule="auto"/>
      </w:pPr>
      <w:r>
        <w:separator/>
      </w:r>
    </w:p>
  </w:footnote>
  <w:footnote w:type="continuationSeparator" w:id="0">
    <w:p w14:paraId="3D1F41E1" w14:textId="77777777" w:rsidR="00A26E23" w:rsidRDefault="00A2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1B26"/>
    <w:multiLevelType w:val="hybridMultilevel"/>
    <w:tmpl w:val="B470CD3E"/>
    <w:lvl w:ilvl="0" w:tplc="D556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B0F4BC7"/>
    <w:multiLevelType w:val="hybridMultilevel"/>
    <w:tmpl w:val="51F23F52"/>
    <w:lvl w:ilvl="0" w:tplc="2F625376">
      <w:start w:val="2017"/>
      <w:numFmt w:val="bullet"/>
      <w:lvlText w:val="-"/>
      <w:lvlJc w:val="left"/>
      <w:pPr>
        <w:ind w:left="1120" w:hanging="360"/>
      </w:pPr>
      <w:rPr>
        <w:rFonts w:ascii="Arial" w:eastAsia="돋움" w:hAnsi="Arial" w:cs="Arial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E081E68"/>
    <w:multiLevelType w:val="hybridMultilevel"/>
    <w:tmpl w:val="924616A4"/>
    <w:lvl w:ilvl="0" w:tplc="71C6243C">
      <w:start w:val="2017"/>
      <w:numFmt w:val="bullet"/>
      <w:lvlText w:val=""/>
      <w:lvlJc w:val="left"/>
      <w:pPr>
        <w:ind w:left="635" w:hanging="360"/>
      </w:pPr>
      <w:rPr>
        <w:rFonts w:ascii="Wingdings" w:eastAsia="돋움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5" w:hanging="400"/>
      </w:pPr>
      <w:rPr>
        <w:rFonts w:ascii="Wingdings" w:hAnsi="Wingdings" w:hint="default"/>
      </w:rPr>
    </w:lvl>
  </w:abstractNum>
  <w:abstractNum w:abstractNumId="3" w15:restartNumberingAfterBreak="0">
    <w:nsid w:val="342D5972"/>
    <w:multiLevelType w:val="hybridMultilevel"/>
    <w:tmpl w:val="48124F2C"/>
    <w:lvl w:ilvl="0" w:tplc="F84ABB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FB41C5"/>
    <w:multiLevelType w:val="hybridMultilevel"/>
    <w:tmpl w:val="481CD2C6"/>
    <w:lvl w:ilvl="0" w:tplc="53E84DF6">
      <w:start w:val="2017"/>
      <w:numFmt w:val="bullet"/>
      <w:lvlText w:val="-"/>
      <w:lvlJc w:val="left"/>
      <w:pPr>
        <w:ind w:left="760" w:hanging="360"/>
      </w:pPr>
      <w:rPr>
        <w:rFonts w:ascii="Arial" w:eastAsia="돋움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B76997"/>
    <w:multiLevelType w:val="hybridMultilevel"/>
    <w:tmpl w:val="156E8322"/>
    <w:lvl w:ilvl="0" w:tplc="69BA8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C64C9"/>
    <w:multiLevelType w:val="hybridMultilevel"/>
    <w:tmpl w:val="E6CA776A"/>
    <w:lvl w:ilvl="0" w:tplc="FD66FB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874258F"/>
    <w:multiLevelType w:val="hybridMultilevel"/>
    <w:tmpl w:val="A96404DA"/>
    <w:lvl w:ilvl="0" w:tplc="2C482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7D0747"/>
    <w:multiLevelType w:val="hybridMultilevel"/>
    <w:tmpl w:val="56161E5A"/>
    <w:lvl w:ilvl="0" w:tplc="AABA3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142C6A"/>
    <w:multiLevelType w:val="hybridMultilevel"/>
    <w:tmpl w:val="1EF61BE4"/>
    <w:lvl w:ilvl="0" w:tplc="556ED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E11645"/>
    <w:multiLevelType w:val="hybridMultilevel"/>
    <w:tmpl w:val="9914F940"/>
    <w:lvl w:ilvl="0" w:tplc="DFC40538">
      <w:start w:val="2017"/>
      <w:numFmt w:val="bullet"/>
      <w:lvlText w:val=""/>
      <w:lvlJc w:val="left"/>
      <w:pPr>
        <w:ind w:left="760" w:hanging="360"/>
      </w:pPr>
      <w:rPr>
        <w:rFonts w:ascii="Wingdings" w:eastAsia="돋움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4E5"/>
    <w:rsid w:val="00053719"/>
    <w:rsid w:val="000D15F7"/>
    <w:rsid w:val="000D478D"/>
    <w:rsid w:val="00101069"/>
    <w:rsid w:val="00181293"/>
    <w:rsid w:val="001A63C7"/>
    <w:rsid w:val="002034E5"/>
    <w:rsid w:val="00280117"/>
    <w:rsid w:val="00310EDD"/>
    <w:rsid w:val="003E0853"/>
    <w:rsid w:val="00442269"/>
    <w:rsid w:val="00467D92"/>
    <w:rsid w:val="004F57B3"/>
    <w:rsid w:val="005129D3"/>
    <w:rsid w:val="005235DD"/>
    <w:rsid w:val="0054620A"/>
    <w:rsid w:val="00596D4C"/>
    <w:rsid w:val="005D01F7"/>
    <w:rsid w:val="00614551"/>
    <w:rsid w:val="00623C67"/>
    <w:rsid w:val="006240D5"/>
    <w:rsid w:val="00671FC6"/>
    <w:rsid w:val="00680168"/>
    <w:rsid w:val="00693BF1"/>
    <w:rsid w:val="006B308E"/>
    <w:rsid w:val="006D3942"/>
    <w:rsid w:val="006F41D3"/>
    <w:rsid w:val="007113DC"/>
    <w:rsid w:val="00731371"/>
    <w:rsid w:val="007319AD"/>
    <w:rsid w:val="007A112A"/>
    <w:rsid w:val="007D7B8F"/>
    <w:rsid w:val="007F6BAE"/>
    <w:rsid w:val="008103CB"/>
    <w:rsid w:val="008109ED"/>
    <w:rsid w:val="0086297E"/>
    <w:rsid w:val="0088403C"/>
    <w:rsid w:val="008B6B21"/>
    <w:rsid w:val="008C051B"/>
    <w:rsid w:val="008C6705"/>
    <w:rsid w:val="008C76B4"/>
    <w:rsid w:val="008D7D48"/>
    <w:rsid w:val="008E32B0"/>
    <w:rsid w:val="008F299A"/>
    <w:rsid w:val="0093450E"/>
    <w:rsid w:val="009E54B5"/>
    <w:rsid w:val="00A07F42"/>
    <w:rsid w:val="00A15676"/>
    <w:rsid w:val="00A23C20"/>
    <w:rsid w:val="00A26E23"/>
    <w:rsid w:val="00A533B4"/>
    <w:rsid w:val="00A729A3"/>
    <w:rsid w:val="00AA7FF7"/>
    <w:rsid w:val="00AB523E"/>
    <w:rsid w:val="00AC7D0A"/>
    <w:rsid w:val="00B04154"/>
    <w:rsid w:val="00B15629"/>
    <w:rsid w:val="00B23EE2"/>
    <w:rsid w:val="00B50767"/>
    <w:rsid w:val="00B640D5"/>
    <w:rsid w:val="00B809C8"/>
    <w:rsid w:val="00C26569"/>
    <w:rsid w:val="00C737BB"/>
    <w:rsid w:val="00CA0EAE"/>
    <w:rsid w:val="00CC49D1"/>
    <w:rsid w:val="00D3793D"/>
    <w:rsid w:val="00D531A4"/>
    <w:rsid w:val="00D86CA2"/>
    <w:rsid w:val="00E96E89"/>
    <w:rsid w:val="00ED7F2C"/>
    <w:rsid w:val="00F25812"/>
    <w:rsid w:val="00F525B9"/>
    <w:rsid w:val="00F7068E"/>
    <w:rsid w:val="00F8030E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F989"/>
  <w15:docId w15:val="{AF3BE5C2-D4E4-4C7B-A68E-F1CBEEBD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xsd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1C5DFB92CD4756AEF9A6228E9D4E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F6EA2C-D5AA-407B-86E3-5C6BFFBA1547}"/>
      </w:docPartPr>
      <w:docPartBody>
        <w:p w:rsidR="00627937" w:rsidRDefault="00AF13B0">
          <w:pPr>
            <w:pStyle w:val="041C5DFB92CD4756AEF9A6228E9D4E0D"/>
          </w:pPr>
          <w:r w:rsidRPr="009E54B5">
            <w:rPr>
              <w:rFonts w:eastAsia="굴림"/>
              <w:b/>
              <w:bCs/>
            </w:rPr>
            <w:t>[</w:t>
          </w:r>
          <w:r w:rsidRPr="009E54B5">
            <w:rPr>
              <w:rFonts w:eastAsia="굴림" w:hint="eastAsia"/>
              <w:b/>
              <w:bCs/>
            </w:rPr>
            <w:t>문서</w:t>
          </w:r>
          <w:r w:rsidRPr="009E54B5">
            <w:rPr>
              <w:rFonts w:eastAsia="굴림"/>
              <w:b/>
              <w:bCs/>
            </w:rPr>
            <w:t xml:space="preserve"> </w:t>
          </w:r>
          <w:r w:rsidRPr="009E54B5">
            <w:rPr>
              <w:rFonts w:eastAsia="굴림" w:hint="eastAsia"/>
              <w:b/>
              <w:bCs/>
            </w:rPr>
            <w:t>부제</w:t>
          </w:r>
          <w:r w:rsidRPr="009E54B5">
            <w:rPr>
              <w:rFonts w:eastAsia="굴림"/>
              <w:b/>
              <w:bCs/>
            </w:rPr>
            <w:t xml:space="preserve"> </w:t>
          </w:r>
          <w:r w:rsidRPr="009E54B5">
            <w:rPr>
              <w:rFonts w:eastAsia="굴림" w:hint="eastAsia"/>
              <w:b/>
              <w:bCs/>
            </w:rPr>
            <w:t>입력</w:t>
          </w:r>
          <w:r w:rsidRPr="009E54B5">
            <w:rPr>
              <w:rFonts w:eastAsia="굴림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B0"/>
    <w:rsid w:val="005F7FF8"/>
    <w:rsid w:val="00627937"/>
    <w:rsid w:val="00A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3261B48AD43F78C54DDA807616984">
    <w:name w:val="5903261B48AD43F78C54DDA807616984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57694003E0074B109881471A9432F14A">
    <w:name w:val="57694003E0074B109881471A9432F14A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4472C4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4D7F10C16A9E4C6D91BF8B81E7DEE761">
    <w:name w:val="4D7F10C16A9E4C6D91BF8B81E7DEE761"/>
    <w:pPr>
      <w:widowControl w:val="0"/>
      <w:wordWrap w:val="0"/>
      <w:autoSpaceDE w:val="0"/>
      <w:autoSpaceDN w:val="0"/>
    </w:pPr>
  </w:style>
  <w:style w:type="paragraph" w:customStyle="1" w:styleId="041C5DFB92CD4756AEF9A6228E9D4E0D">
    <w:name w:val="041C5DFB92CD4756AEF9A6228E9D4E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 xsi:nil="true"/>
    <AssetExpire xmlns="49c1fb53-399a-4d91-bfc2-0a118990ebe4">2038-12-31T08:00:00+00:00</AssetExpire>
    <IntlLangReviewDate xmlns="49c1fb53-399a-4d91-bfc2-0a118990ebe4">2010-03-08T21:43:00+00:00</IntlLangReviewDate>
    <TPFriendlyName xmlns="49c1fb53-399a-4d91-bfc2-0a118990ebe4" xsi:nil="true"/>
    <IntlLangReview xmlns="49c1fb53-399a-4d91-bfc2-0a118990ebe4" xsi:nil="true"/>
    <PolicheckWords xmlns="49c1fb53-399a-4d91-bfc2-0a118990ebe4" xsi:nil="true"/>
    <SubmitterId xmlns="49c1fb53-399a-4d91-bfc2-0a118990ebe4" xsi:nil="true"/>
    <AcquiredFrom xmlns="49c1fb53-399a-4d91-bfc2-0a118990ebe4">Community</AcquiredFrom>
    <EditorialStatus xmlns="49c1fb53-399a-4d91-bfc2-0a118990ebe4" xsi:nil="true"/>
    <Markets xmlns="49c1fb53-399a-4d91-bfc2-0a118990ebe4"/>
    <OriginAsset xmlns="49c1fb53-399a-4d91-bfc2-0a118990ebe4" xsi:nil="true"/>
    <AssetStart xmlns="49c1fb53-399a-4d91-bfc2-0a118990ebe4">2010-03-08T21:27:47+00:00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329225</Value>
      <Value>434371</Value>
    </PublishStatusLookup>
    <APAuthor xmlns="49c1fb53-399a-4d91-bfc2-0a118990ebe4">
      <UserInfo>
        <DisplayName/>
        <AccountId>92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 xsi:nil="true"/>
    <MachineTranslated xmlns="49c1fb53-399a-4d91-bfc2-0a118990ebe4">false</MachineTranslated>
    <OutputCachingOn xmlns="49c1fb53-399a-4d91-bfc2-0a118990ebe4">true</OutputCachingOn>
    <TemplateStatus xmlns="49c1fb53-399a-4d91-bfc2-0a118990ebe4" xsi:nil="true"/>
    <IsSearchable xmlns="49c1fb53-399a-4d91-bfc2-0a118990ebe4">true</IsSearchable>
    <ContentItem xmlns="49c1fb53-399a-4d91-bfc2-0a118990ebe4" xsi:nil="true"/>
    <HandoffToMSDN xmlns="49c1fb53-399a-4d91-bfc2-0a118990ebe4">2010-03-08T21:43:00+00:00</HandoffToMSDN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>2010-03-08T21:43:00+00:00</LastModifiedDateTime>
    <LastPublishResultLookup xmlns="49c1fb53-399a-4d91-bfc2-0a118990ebe4" xsi:nil="true"/>
    <LegacyData xmlns="49c1fb53-399a-4d91-bfc2-0a118990ebe4" xsi:nil="true"/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>2010-03-08T21:43:00+00:00</PlannedPubDate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TPLaunchHelpLinkType xmlns="49c1fb53-399a-4d91-bfc2-0a118990ebe4">Template</TPLaunchHelpLinkType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Provider xmlns="49c1fb53-399a-4d91-bfc2-0a118990ebe4" xsi:nil="true"/>
    <UACurrentWords xmlns="49c1fb53-399a-4d91-bfc2-0a118990ebe4" xsi:nil="true"/>
    <AssetId xmlns="49c1fb53-399a-4d91-bfc2-0a118990ebe4">TP101840837</AssetId>
    <TPClientViewer xmlns="49c1fb53-399a-4d91-bfc2-0a118990ebe4" xsi:nil="true"/>
    <DSATActionTaken xmlns="49c1fb53-399a-4d91-bfc2-0a118990ebe4">Best Bets</DSATActionTaken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</PublishTargets>
    <ApprovalLog xmlns="49c1fb53-399a-4d91-bfc2-0a118990ebe4" xsi:nil="true"/>
    <BugNumber xmlns="49c1fb53-399a-4d91-bfc2-0a118990ebe4" xsi:nil="true"/>
    <CrawlForDependencies xmlns="49c1fb53-399a-4d91-bfc2-0a118990ebe4">false</CrawlForDependencies>
    <LastHandOff xmlns="49c1fb53-399a-4d91-bfc2-0a118990ebe4" xsi:nil="true"/>
    <Milestone xmlns="49c1fb53-399a-4d91-bfc2-0a118990ebe4" xsi:nil="true"/>
    <UANotes xmlns="49c1fb53-399a-4d91-bfc2-0a118990ebe4" xsi:nil="true"/>
    <BlockPublish xmlns="49c1fb53-399a-4d91-bfc2-0a118990ebe4" xsi:nil="true"/>
    <LocRecommendedHandoff xmlns="49c1fb53-399a-4d91-bfc2-0a118990ebe4" xsi:nil="true"/>
    <LocalizationTagsTaxHTField0 xmlns="49c1fb53-399a-4d91-bfc2-0a118990ebe4">
      <Terms xmlns="http://schemas.microsoft.com/office/infopath/2007/PartnerControls"/>
    </LocalizationTagsTaxHTField0>
    <ScenarioTagsTaxHTField0 xmlns="49c1fb53-399a-4d91-bfc2-0a118990ebe4">
      <Terms xmlns="http://schemas.microsoft.com/office/infopath/2007/PartnerControls"/>
    </ScenarioTagsTaxHTField0>
    <LocLastLocAttemptVersionLookup xmlns="49c1fb53-399a-4d91-bfc2-0a118990ebe4">92645</LocLastLocAttemptVersionLookup>
    <LocNewPublishedVersionLookup xmlns="49c1fb53-399a-4d91-bfc2-0a118990ebe4" xsi:nil="true"/>
    <RecommendationsModifier xmlns="49c1fb53-399a-4d91-bfc2-0a118990ebe4" xsi:nil="true"/>
    <LocOverallLocStatusLookup xmlns="49c1fb53-399a-4d91-bfc2-0a118990ebe4" xsi:nil="true"/>
    <LocManualTestRequired xmlns="49c1fb53-399a-4d91-bfc2-0a118990ebe4" xsi:nil="true"/>
    <LocProcessedForHandoffsLookup xmlns="49c1fb53-399a-4d91-bfc2-0a118990ebe4" xsi:nil="true"/>
    <FeatureTagsTaxHTField0 xmlns="49c1fb53-399a-4d91-bfc2-0a118990ebe4">
      <Terms xmlns="http://schemas.microsoft.com/office/infopath/2007/PartnerControls"/>
    </FeatureTagsTaxHTField0>
    <LocOverallPreviewStatusLookup xmlns="49c1fb53-399a-4d91-bfc2-0a118990ebe4" xsi:nil="true"/>
    <InternalTagsTaxHTField0 xmlns="49c1fb53-399a-4d91-bfc2-0a118990ebe4">
      <Terms xmlns="http://schemas.microsoft.com/office/infopath/2007/PartnerControls"/>
    </InternalTagsTaxHTField0>
    <LocComments xmlns="49c1fb53-399a-4d91-bfc2-0a118990ebe4" xsi:nil="true"/>
    <LocProcessedForMarketsLookup xmlns="49c1fb53-399a-4d91-bfc2-0a118990ebe4" xsi:nil="true"/>
    <LocOverallHandbackStatusLookup xmlns="49c1fb53-399a-4d91-bfc2-0a118990ebe4" xsi:nil="true"/>
    <CampaignTagsTaxHTField0 xmlns="49c1fb53-399a-4d91-bfc2-0a118990ebe4">
      <Terms xmlns="http://schemas.microsoft.com/office/infopath/2007/PartnerControls"/>
    </CampaignTagsTaxHTField0>
    <LocOverallPublishStatusLookup xmlns="49c1fb53-399a-4d91-bfc2-0a118990ebe4" xsi:nil="true"/>
    <TaxCatchAll xmlns="49c1fb53-399a-4d91-bfc2-0a118990ebe4"/>
    <LocLastLocAttemptVersionTypeLookup xmlns="49c1fb53-399a-4d91-bfc2-0a118990ebe4" xsi:nil="true"/>
    <LocPublishedDependentAssetsLookup xmlns="49c1fb53-399a-4d91-bfc2-0a118990ebe4" xsi:nil="true"/>
    <LocPublishedLinkedAssetsLookup xmlns="49c1fb53-399a-4d91-bfc2-0a118990ebe4" xsi:nil="true"/>
    <OriginalRelease xmlns="49c1fb53-399a-4d91-bfc2-0a118990ebe4">14</OriginalRelease>
    <LocMarketGroupTiers2 xmlns="49c1fb53-399a-4d91-bfc2-0a118990ebe4" xsi:nil="true"/>
  </documentManagement>
</p:properti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B89D4-CC3A-44B8-8BAE-C59BBBF26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00667-B88C-4762-8B30-62C98F25BEAC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182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Project#1</vt:lpstr>
      <vt:lpstr/>
      <vt:lpstr>    제목 2</vt:lpstr>
      <vt:lpstr>        Heading 3</vt:lpstr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Project#1</dc:title>
  <dc:subject>a thread systems and synchronization</dc:subject>
  <dc:creator>김휘진</dc:creator>
  <cp:lastModifiedBy>김휘진</cp:lastModifiedBy>
  <cp:revision>51</cp:revision>
  <dcterms:created xsi:type="dcterms:W3CDTF">2021-04-16T11:59:00Z</dcterms:created>
  <dcterms:modified xsi:type="dcterms:W3CDTF">2021-04-16T16:24:00Z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